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4021653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</w:rPr>
      </w:sdtEndPr>
      <w:sdtContent>
        <w:p w:rsidR="00123F44" w:rsidRDefault="00123F4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23F44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424B794E45E417F9D9B59C762A943C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3F44" w:rsidRDefault="001D6BF9" w:rsidP="00123F44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Polytech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Paris UPMC</w:t>
                    </w:r>
                  </w:p>
                </w:tc>
              </w:sdtContent>
            </w:sdt>
          </w:tr>
          <w:tr w:rsidR="00123F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D718C80E625421781CB620491E816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3F44" w:rsidRDefault="001D6BF9" w:rsidP="00123F4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Documentation technique du projet RobLip6</w:t>
                    </w:r>
                  </w:p>
                </w:sdtContent>
              </w:sdt>
            </w:tc>
          </w:tr>
          <w:tr w:rsidR="00123F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3F44" w:rsidRDefault="00123F44" w:rsidP="00123F44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23F4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3F44" w:rsidRDefault="005563E4">
                <w:pPr>
                  <w:pStyle w:val="Sansinterligne"/>
                  <w:rPr>
                    <w:color w:val="4F81BD" w:themeColor="accent1"/>
                    <w:sz w:val="28"/>
                    <w:szCs w:val="28"/>
                  </w:rPr>
                </w:pPr>
                <w:sdt>
                  <w:sdtPr>
                    <w:rPr>
                      <w:color w:val="4F81BD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73CBD72FAFDB44EFB66309E12C5B56D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D6BF9">
                      <w:rPr>
                        <w:color w:val="4F81BD" w:themeColor="accent1"/>
                        <w:sz w:val="28"/>
                        <w:szCs w:val="28"/>
                      </w:rPr>
                      <w:t xml:space="preserve">Raphaël BRESSON, Charles ROGER, </w:t>
                    </w:r>
                    <w:proofErr w:type="spellStart"/>
                    <w:r w:rsidR="001D6BF9">
                      <w:rPr>
                        <w:color w:val="4F81BD" w:themeColor="accent1"/>
                        <w:sz w:val="28"/>
                        <w:szCs w:val="28"/>
                      </w:rPr>
                      <w:t>Zeng</w:t>
                    </w:r>
                    <w:proofErr w:type="spellEnd"/>
                    <w:r w:rsidR="001D6BF9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1D6BF9">
                      <w:rPr>
                        <w:color w:val="4F81BD" w:themeColor="accent1"/>
                        <w:sz w:val="28"/>
                        <w:szCs w:val="28"/>
                      </w:rPr>
                      <w:t>Zhaozong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C6173B37BB342708BE891EE096D52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23F44" w:rsidRDefault="001D6BF9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18/04/2016</w:t>
                    </w:r>
                  </w:p>
                </w:sdtContent>
              </w:sdt>
              <w:p w:rsidR="00123F44" w:rsidRDefault="00123F44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8324E2" w:rsidRPr="004B283D" w:rsidRDefault="00123F44" w:rsidP="004B283D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color w:val="4F81BD" w:themeColor="accent1"/>
              <w:sz w:val="26"/>
              <w:szCs w:val="26"/>
            </w:rPr>
            <w:br w:type="page"/>
          </w:r>
        </w:p>
      </w:sdtContent>
    </w:sdt>
    <w:p w:rsidR="009851A0" w:rsidRDefault="0060214F" w:rsidP="009851A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851A0">
        <w:rPr>
          <w:rStyle w:val="Titre3Car"/>
        </w:rPr>
        <w:lastRenderedPageBreak/>
        <w:t>Matériel requis</w:t>
      </w:r>
    </w:p>
    <w:p w:rsidR="0060214F" w:rsidRPr="009851A0" w:rsidRDefault="0060214F" w:rsidP="009851A0">
      <w:pPr>
        <w:pStyle w:val="Paragraphedeliste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Partie « Basse » : </w:t>
      </w:r>
    </w:p>
    <w:p w:rsidR="0060214F" w:rsidRDefault="0060214F" w:rsidP="0060214F">
      <w:pPr>
        <w:pStyle w:val="Paragraphedeliste"/>
        <w:numPr>
          <w:ilvl w:val="0"/>
          <w:numId w:val="1"/>
        </w:numPr>
      </w:pPr>
      <w:r>
        <w:t>Carte FPGA MOJO V3</w:t>
      </w:r>
    </w:p>
    <w:p w:rsidR="0060214F" w:rsidRDefault="0060214F" w:rsidP="0060214F">
      <w:pPr>
        <w:pStyle w:val="Paragraphedeliste"/>
        <w:numPr>
          <w:ilvl w:val="0"/>
          <w:numId w:val="1"/>
        </w:numPr>
      </w:pPr>
      <w:r>
        <w:t>Lidar Lite V2</w:t>
      </w:r>
    </w:p>
    <w:p w:rsidR="0060214F" w:rsidRDefault="00BB3078" w:rsidP="0060214F">
      <w:pPr>
        <w:pStyle w:val="Paragraphedeliste"/>
        <w:numPr>
          <w:ilvl w:val="0"/>
          <w:numId w:val="1"/>
        </w:numPr>
      </w:pPr>
      <w:r>
        <w:t>Bras articulé et base roulante</w:t>
      </w:r>
    </w:p>
    <w:p w:rsidR="0060214F" w:rsidRDefault="0060214F" w:rsidP="0060214F">
      <w:pPr>
        <w:pStyle w:val="Paragraphedeliste"/>
        <w:numPr>
          <w:ilvl w:val="0"/>
          <w:numId w:val="1"/>
        </w:numPr>
      </w:pPr>
      <w:r>
        <w:t>IMU</w:t>
      </w:r>
    </w:p>
    <w:p w:rsidR="0060214F" w:rsidRDefault="0060214F" w:rsidP="009851A0">
      <w:pPr>
        <w:pStyle w:val="Paragraphedeliste"/>
        <w:numPr>
          <w:ilvl w:val="0"/>
          <w:numId w:val="6"/>
        </w:numPr>
      </w:pPr>
      <w:r>
        <w:t>Partie « Haute »</w:t>
      </w:r>
    </w:p>
    <w:p w:rsidR="0060214F" w:rsidRDefault="0060214F" w:rsidP="0060214F">
      <w:pPr>
        <w:pStyle w:val="Paragraphedeliste"/>
        <w:numPr>
          <w:ilvl w:val="0"/>
          <w:numId w:val="1"/>
        </w:numPr>
      </w:pPr>
      <w:r>
        <w:t xml:space="preserve">Caméra </w:t>
      </w:r>
      <w:proofErr w:type="spellStart"/>
      <w:r>
        <w:t>Mobius</w:t>
      </w:r>
      <w:proofErr w:type="spellEnd"/>
    </w:p>
    <w:p w:rsidR="0060214F" w:rsidRDefault="0060214F" w:rsidP="0060214F">
      <w:pPr>
        <w:pStyle w:val="Paragraphedeliste"/>
        <w:numPr>
          <w:ilvl w:val="0"/>
          <w:numId w:val="1"/>
        </w:numPr>
      </w:pPr>
      <w:r>
        <w:t xml:space="preserve">Carte </w:t>
      </w:r>
      <w:proofErr w:type="spellStart"/>
      <w:r>
        <w:t>Firefly</w:t>
      </w:r>
      <w:proofErr w:type="spellEnd"/>
    </w:p>
    <w:p w:rsidR="009851A0" w:rsidRPr="009851A0" w:rsidRDefault="0060214F" w:rsidP="008324E2">
      <w:pPr>
        <w:pStyle w:val="Titre3"/>
      </w:pPr>
      <w:r>
        <w:t>Outils logiciels requis</w:t>
      </w:r>
    </w:p>
    <w:p w:rsidR="0060214F" w:rsidRDefault="0060214F" w:rsidP="00BB3078">
      <w:pPr>
        <w:pStyle w:val="Paragraphedeliste"/>
        <w:numPr>
          <w:ilvl w:val="0"/>
          <w:numId w:val="3"/>
        </w:numPr>
      </w:pPr>
      <w:r>
        <w:t>Partie « Basse »</w:t>
      </w:r>
    </w:p>
    <w:p w:rsidR="0060214F" w:rsidRDefault="0060214F" w:rsidP="00BB3078">
      <w:pPr>
        <w:pStyle w:val="Paragraphedeliste"/>
        <w:numPr>
          <w:ilvl w:val="0"/>
          <w:numId w:val="1"/>
        </w:numPr>
      </w:pPr>
      <w:r>
        <w:t xml:space="preserve">ISE de </w:t>
      </w:r>
      <w:proofErr w:type="spellStart"/>
      <w:r>
        <w:t>Xilinx</w:t>
      </w:r>
      <w:proofErr w:type="spellEnd"/>
      <w:r>
        <w:t xml:space="preserve"> avec la licence WEBPACK</w:t>
      </w:r>
    </w:p>
    <w:p w:rsidR="0060214F" w:rsidRDefault="0060214F" w:rsidP="00BB3078">
      <w:pPr>
        <w:pStyle w:val="Paragraphedeliste"/>
        <w:numPr>
          <w:ilvl w:val="0"/>
          <w:numId w:val="1"/>
        </w:numPr>
      </w:pPr>
      <w:proofErr w:type="spellStart"/>
      <w:r>
        <w:t>Mojo</w:t>
      </w:r>
      <w:proofErr w:type="spellEnd"/>
      <w:r>
        <w:t xml:space="preserve"> Loader de Embedded Micro</w:t>
      </w:r>
    </w:p>
    <w:p w:rsidR="0060214F" w:rsidRDefault="0060214F" w:rsidP="0060214F">
      <w:pPr>
        <w:pStyle w:val="Paragraphedeliste"/>
        <w:numPr>
          <w:ilvl w:val="0"/>
          <w:numId w:val="3"/>
        </w:numPr>
      </w:pPr>
      <w:r>
        <w:t>Partie « Haute »</w:t>
      </w:r>
    </w:p>
    <w:p w:rsidR="009851A0" w:rsidRDefault="009851A0" w:rsidP="009851A0">
      <w:pPr>
        <w:pStyle w:val="Paragraphedeliste"/>
        <w:numPr>
          <w:ilvl w:val="0"/>
          <w:numId w:val="1"/>
        </w:numPr>
      </w:pPr>
      <w:r>
        <w:t>Eclipse (développement JAVA)</w:t>
      </w:r>
    </w:p>
    <w:p w:rsidR="009851A0" w:rsidRDefault="009851A0" w:rsidP="009851A0">
      <w:pPr>
        <w:pStyle w:val="Paragraphedeliste"/>
        <w:numPr>
          <w:ilvl w:val="0"/>
          <w:numId w:val="1"/>
        </w:numPr>
      </w:pPr>
      <w:r>
        <w:t xml:space="preserve">Bibliothèque native RXTX (communication UART) </w:t>
      </w:r>
    </w:p>
    <w:p w:rsidR="009851A0" w:rsidRDefault="009851A0" w:rsidP="009851A0">
      <w:pPr>
        <w:pStyle w:val="Paragraphedeliste"/>
        <w:numPr>
          <w:ilvl w:val="0"/>
          <w:numId w:val="1"/>
        </w:numPr>
      </w:pPr>
      <w:r>
        <w:t>Bibliothèque native OPENCV (traitement d’images)</w:t>
      </w:r>
    </w:p>
    <w:p w:rsidR="008324E2" w:rsidRDefault="008324E2" w:rsidP="008324E2">
      <w:pPr>
        <w:pStyle w:val="Titre2"/>
      </w:pPr>
      <w:r>
        <w:t>PARTIE « BASSE » (LOW LEVEL)</w:t>
      </w:r>
    </w:p>
    <w:p w:rsidR="008324E2" w:rsidRDefault="008324E2" w:rsidP="008324E2"/>
    <w:p w:rsidR="005B2988" w:rsidRPr="005B2988" w:rsidRDefault="008324E2" w:rsidP="005B2988">
      <w:pPr>
        <w:pStyle w:val="Titre3"/>
      </w:pPr>
      <w:r>
        <w:t>Fonctions</w:t>
      </w:r>
    </w:p>
    <w:p w:rsidR="008324E2" w:rsidRDefault="008324E2" w:rsidP="008324E2">
      <w:pPr>
        <w:pStyle w:val="Paragraphedeliste"/>
        <w:numPr>
          <w:ilvl w:val="0"/>
          <w:numId w:val="1"/>
        </w:numPr>
      </w:pPr>
      <w:r>
        <w:t xml:space="preserve">Acquisitions des capteurs </w:t>
      </w:r>
    </w:p>
    <w:p w:rsidR="008324E2" w:rsidRDefault="008324E2" w:rsidP="008324E2">
      <w:pPr>
        <w:pStyle w:val="Paragraphedeliste"/>
        <w:numPr>
          <w:ilvl w:val="0"/>
          <w:numId w:val="1"/>
        </w:numPr>
      </w:pPr>
      <w:r>
        <w:t>Contrôle des actionneurs</w:t>
      </w:r>
    </w:p>
    <w:p w:rsidR="005B2988" w:rsidRDefault="005B2988" w:rsidP="008324E2">
      <w:pPr>
        <w:pStyle w:val="Paragraphedeliste"/>
        <w:numPr>
          <w:ilvl w:val="0"/>
          <w:numId w:val="1"/>
        </w:numPr>
      </w:pPr>
      <w:r>
        <w:t>Réception des ordres pour les actionneurs via UART</w:t>
      </w:r>
    </w:p>
    <w:p w:rsidR="005B2988" w:rsidRDefault="005B2988" w:rsidP="008324E2">
      <w:pPr>
        <w:pStyle w:val="Paragraphedeliste"/>
        <w:numPr>
          <w:ilvl w:val="0"/>
          <w:numId w:val="1"/>
        </w:numPr>
      </w:pPr>
      <w:r>
        <w:t>Envoi des valeurs des capteurs via UART</w:t>
      </w:r>
    </w:p>
    <w:p w:rsidR="005B2988" w:rsidRDefault="005B2988" w:rsidP="005B2988">
      <w:pPr>
        <w:ind w:left="708"/>
      </w:pPr>
      <w:r>
        <w:t>Toutes ces fonctions sont réalisées en parallèle les unes des autres(pipeline).</w:t>
      </w:r>
    </w:p>
    <w:p w:rsidR="005B2988" w:rsidRDefault="005B2988" w:rsidP="005B2988">
      <w:pPr>
        <w:pStyle w:val="Titre4"/>
      </w:pPr>
      <w:r>
        <w:t>Solution FPGA avec la carte MOJO V3 (Embedded Micro)</w:t>
      </w:r>
    </w:p>
    <w:p w:rsidR="005B2988" w:rsidRDefault="005B2988" w:rsidP="00351E99">
      <w:pPr>
        <w:pStyle w:val="Titre5"/>
      </w:pPr>
      <w:r>
        <w:t>Avantage</w:t>
      </w:r>
      <w:r w:rsidR="00351E99">
        <w:t>s</w:t>
      </w:r>
      <w:r>
        <w:t xml:space="preserve"> de cette solution : </w:t>
      </w:r>
    </w:p>
    <w:p w:rsidR="005B2988" w:rsidRDefault="005B2988" w:rsidP="005B2988">
      <w:pPr>
        <w:pStyle w:val="Paragraphedeliste"/>
        <w:numPr>
          <w:ilvl w:val="0"/>
          <w:numId w:val="1"/>
        </w:numPr>
      </w:pPr>
      <w:r>
        <w:t>Code relativement indépendant de la carte utilisée (code VHDL)</w:t>
      </w:r>
    </w:p>
    <w:p w:rsidR="005B2988" w:rsidRDefault="00B46F98" w:rsidP="005B2988">
      <w:pPr>
        <w:pStyle w:val="Paragraphedeliste"/>
        <w:numPr>
          <w:ilvl w:val="0"/>
          <w:numId w:val="1"/>
        </w:numPr>
      </w:pPr>
      <w:r>
        <w:t>Pins entièrement reconfigurables</w:t>
      </w:r>
    </w:p>
    <w:p w:rsidR="00B46F98" w:rsidRDefault="00B46F98" w:rsidP="005B2988">
      <w:pPr>
        <w:pStyle w:val="Paragraphedeliste"/>
        <w:numPr>
          <w:ilvl w:val="0"/>
          <w:numId w:val="1"/>
        </w:numPr>
      </w:pPr>
      <w:r>
        <w:t>Vrai parallélisme</w:t>
      </w:r>
    </w:p>
    <w:p w:rsidR="00785F4F" w:rsidRDefault="00785F4F" w:rsidP="005B2988">
      <w:pPr>
        <w:pStyle w:val="Paragraphedeliste"/>
        <w:numPr>
          <w:ilvl w:val="0"/>
          <w:numId w:val="1"/>
        </w:numPr>
      </w:pPr>
      <w:r>
        <w:t>Optimisations temps réel possibles</w:t>
      </w:r>
    </w:p>
    <w:p w:rsidR="00785F4F" w:rsidRDefault="00785F4F" w:rsidP="005B2988">
      <w:pPr>
        <w:pStyle w:val="Paragraphedeliste"/>
        <w:numPr>
          <w:ilvl w:val="0"/>
          <w:numId w:val="1"/>
        </w:numPr>
      </w:pPr>
      <w:r>
        <w:t>Reconfiguration dynamique</w:t>
      </w:r>
    </w:p>
    <w:p w:rsidR="00B46F98" w:rsidRDefault="00B46F98" w:rsidP="00351E99">
      <w:pPr>
        <w:pStyle w:val="Titre5"/>
      </w:pPr>
      <w:r>
        <w:t>Inconvénients de cette solution :</w:t>
      </w:r>
    </w:p>
    <w:p w:rsidR="00B46F98" w:rsidRDefault="00B46F98" w:rsidP="00B46F98">
      <w:pPr>
        <w:pStyle w:val="Paragraphedeliste"/>
        <w:numPr>
          <w:ilvl w:val="0"/>
          <w:numId w:val="1"/>
        </w:numPr>
      </w:pPr>
      <w:r>
        <w:t>Prix de la carte MOJO (~ 80 €)</w:t>
      </w:r>
    </w:p>
    <w:p w:rsidR="00B46F98" w:rsidRDefault="00B46F98" w:rsidP="00B46F98">
      <w:pPr>
        <w:pStyle w:val="Paragraphedeliste"/>
        <w:numPr>
          <w:ilvl w:val="0"/>
          <w:numId w:val="1"/>
        </w:numPr>
      </w:pPr>
      <w:r>
        <w:t>Développement hardware long et complexe</w:t>
      </w:r>
    </w:p>
    <w:p w:rsidR="005B2988" w:rsidRDefault="00B46F98" w:rsidP="005B2988">
      <w:pPr>
        <w:pStyle w:val="Paragraphedeliste"/>
        <w:numPr>
          <w:ilvl w:val="0"/>
          <w:numId w:val="1"/>
        </w:numPr>
      </w:pPr>
      <w:r>
        <w:t>Le FPGA (</w:t>
      </w:r>
      <w:proofErr w:type="spellStart"/>
      <w:r>
        <w:t>Spartan</w:t>
      </w:r>
      <w:proofErr w:type="spellEnd"/>
      <w:r>
        <w:t xml:space="preserve"> 6 xc6lsx9) est sous-utilisé  </w:t>
      </w:r>
    </w:p>
    <w:p w:rsidR="004B283D" w:rsidRDefault="004B283D" w:rsidP="00DE230C">
      <w:pPr>
        <w:pStyle w:val="Titre5"/>
      </w:pPr>
    </w:p>
    <w:p w:rsidR="001503CB" w:rsidRPr="001503CB" w:rsidRDefault="001503CB" w:rsidP="001503CB"/>
    <w:p w:rsidR="00DE230C" w:rsidRDefault="00DE230C" w:rsidP="00DE230C">
      <w:pPr>
        <w:pStyle w:val="Titre5"/>
      </w:pPr>
      <w:r>
        <w:lastRenderedPageBreak/>
        <w:t>Synoptique Global</w:t>
      </w:r>
    </w:p>
    <w:p w:rsidR="00DE230C" w:rsidRDefault="006F7D8B" w:rsidP="00DE23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1705232</wp:posOffset>
                </wp:positionH>
                <wp:positionV relativeFrom="paragraph">
                  <wp:posOffset>151714</wp:posOffset>
                </wp:positionV>
                <wp:extent cx="1754660" cy="378940"/>
                <wp:effectExtent l="0" t="0" r="0" b="25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660" cy="37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7D8B" w:rsidRDefault="006F7D8B" w:rsidP="006F7D8B">
                            <w:pPr>
                              <w:jc w:val="center"/>
                            </w:pPr>
                            <w:r>
                              <w:t>MOJO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34.25pt;margin-top:11.95pt;width:138.15pt;height: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" filled="f" stroked="f" strokeweight=".5pt">
                <v:textbox>
                  <w:txbxContent>
                    <w:p w:rsidR="006F7D8B" w:rsidRDefault="006F7D8B" w:rsidP="006F7D8B">
                      <w:pPr>
                        <w:jc w:val="center"/>
                      </w:pPr>
                      <w:r>
                        <w:t>MOJO 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8238</wp:posOffset>
                </wp:positionH>
                <wp:positionV relativeFrom="paragraph">
                  <wp:posOffset>61097</wp:posOffset>
                </wp:positionV>
                <wp:extent cx="5272216" cy="2059460"/>
                <wp:effectExtent l="0" t="0" r="241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16" cy="2059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578C" id="Rectangle 3" o:spid="_x0000_s1026" style="position:absolute;margin-left:.65pt;margin-top:4.8pt;width:415.15pt;height:1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" fillcolor="#c6d9f1 [671]" strokecolor="#243f60 [1604]" strokeweight="2pt"/>
            </w:pict>
          </mc:Fallback>
        </mc:AlternateContent>
      </w:r>
    </w:p>
    <w:p w:rsidR="0050648B" w:rsidRDefault="006F7D8B" w:rsidP="00DE23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2809103</wp:posOffset>
                </wp:positionH>
                <wp:positionV relativeFrom="paragraph">
                  <wp:posOffset>67397</wp:posOffset>
                </wp:positionV>
                <wp:extent cx="2323070" cy="1565138"/>
                <wp:effectExtent l="0" t="0" r="20320" b="1651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070" cy="1565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8B" w:rsidRDefault="006F7D8B" w:rsidP="006F7D8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6F7D8B" w:rsidRDefault="006F7D8B" w:rsidP="006F7D8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>Gestion haut-niveau de la communication avec le HIGH LEVEL</w:t>
                            </w:r>
                          </w:p>
                          <w:p w:rsidR="006F7D8B" w:rsidRDefault="006F7D8B" w:rsidP="006F7D8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>Gestion des capteurs et des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7" style="position:absolute;margin-left:221.2pt;margin-top:5.3pt;width:182.9pt;height:1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" fillcolor="#4f81bd [3204]" strokecolor="#243f60 [1604]" strokeweight="2pt">
                <v:textbox>
                  <w:txbxContent>
                    <w:p w:rsidR="006F7D8B" w:rsidRDefault="006F7D8B" w:rsidP="006F7D8B">
                      <w:pPr>
                        <w:jc w:val="center"/>
                      </w:pPr>
                      <w:r>
                        <w:t>CONTROLLER</w:t>
                      </w:r>
                    </w:p>
                    <w:p w:rsidR="006F7D8B" w:rsidRDefault="006F7D8B" w:rsidP="006F7D8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>Gestion haut-niveau de la communication avec le HIGH LEVEL</w:t>
                      </w:r>
                    </w:p>
                    <w:p w:rsidR="006F7D8B" w:rsidRDefault="006F7D8B" w:rsidP="006F7D8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>Gestion des capteurs et des 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90616</wp:posOffset>
                </wp:positionH>
                <wp:positionV relativeFrom="paragraph">
                  <wp:posOffset>67397</wp:posOffset>
                </wp:positionV>
                <wp:extent cx="2290119" cy="1581030"/>
                <wp:effectExtent l="0" t="0" r="15240" b="1968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1581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8B" w:rsidRDefault="006F7D8B" w:rsidP="006F7D8B">
                            <w:pPr>
                              <w:jc w:val="center"/>
                            </w:pPr>
                            <w:r>
                              <w:t>AVR_INTERFACE</w:t>
                            </w:r>
                          </w:p>
                          <w:p w:rsidR="006F7D8B" w:rsidRDefault="006F7D8B" w:rsidP="006F7D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Gestion de la bas-niveau de la communication avec le HIGH LEVEL</w:t>
                            </w:r>
                          </w:p>
                          <w:p w:rsidR="006F7D8B" w:rsidRDefault="006F7D8B" w:rsidP="006F7D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Gestion bas-niveau des sorties analogiques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8" style="position:absolute;margin-left:7.15pt;margin-top:5.3pt;width:180.3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" fillcolor="#4f81bd [3204]" strokecolor="#243f60 [1604]" strokeweight="2pt">
                <v:textbox>
                  <w:txbxContent>
                    <w:p w:rsidR="006F7D8B" w:rsidRDefault="006F7D8B" w:rsidP="006F7D8B">
                      <w:pPr>
                        <w:jc w:val="center"/>
                      </w:pPr>
                      <w:r>
                        <w:t>AVR_INTERFACE</w:t>
                      </w:r>
                    </w:p>
                    <w:p w:rsidR="006F7D8B" w:rsidRDefault="006F7D8B" w:rsidP="006F7D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Gestion de la bas-niveau de la communication avec le HIGH LEVEL</w:t>
                      </w:r>
                    </w:p>
                    <w:p w:rsidR="006F7D8B" w:rsidRDefault="006F7D8B" w:rsidP="006F7D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Gestion bas-niveau des sorties analogiques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648B" w:rsidRDefault="0050648B" w:rsidP="00DE230C"/>
    <w:p w:rsidR="0050648B" w:rsidRDefault="0050648B" w:rsidP="00DE230C"/>
    <w:p w:rsidR="006F7D8B" w:rsidRDefault="006F7D8B" w:rsidP="00DE230C">
      <w:pPr>
        <w:pStyle w:val="Titre5"/>
      </w:pPr>
    </w:p>
    <w:p w:rsidR="006F7D8B" w:rsidRDefault="006F7D8B" w:rsidP="00DE230C">
      <w:pPr>
        <w:pStyle w:val="Titre5"/>
      </w:pPr>
    </w:p>
    <w:p w:rsidR="006F7D8B" w:rsidRDefault="006F7D8B" w:rsidP="00DE230C">
      <w:pPr>
        <w:pStyle w:val="Titre5"/>
      </w:pPr>
    </w:p>
    <w:p w:rsidR="004B283D" w:rsidRDefault="004B283D" w:rsidP="004B283D"/>
    <w:p w:rsidR="004B283D" w:rsidRDefault="004B283D" w:rsidP="004B283D"/>
    <w:p w:rsidR="004B283D" w:rsidRDefault="00E01C1E" w:rsidP="004B28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3.75pt;height:433.95pt">
            <v:imagedata r:id="rId6" o:title="SynoptiqueGlobalDetail"/>
          </v:shape>
        </w:pict>
      </w:r>
    </w:p>
    <w:p w:rsidR="006F7D8B" w:rsidRDefault="00351E99" w:rsidP="006F7D8B">
      <w:pPr>
        <w:pStyle w:val="Titre5"/>
      </w:pPr>
      <w:r>
        <w:lastRenderedPageBreak/>
        <w:t>IP I2C</w:t>
      </w:r>
    </w:p>
    <w:p w:rsidR="006F7D8B" w:rsidRPr="006F7D8B" w:rsidRDefault="006F7D8B" w:rsidP="006F7D8B">
      <w:r>
        <w:t>Il s’agit d’une IP permettant de contrôler un bus I2C en tant que maître.</w:t>
      </w:r>
    </w:p>
    <w:p w:rsidR="006F7D8B" w:rsidRDefault="00E01C1E" w:rsidP="00351E99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i1043" type="#_x0000_t75" style="width:258.15pt;height:307.45pt">
            <v:imagedata r:id="rId7" o:title="i2c"/>
          </v:shape>
        </w:pict>
      </w:r>
    </w:p>
    <w:p w:rsidR="00FE40D5" w:rsidRDefault="00FE40D5" w:rsidP="00351E99">
      <w:pPr>
        <w:rPr>
          <w:noProof/>
          <w:lang w:eastAsia="fr-FR"/>
        </w:rPr>
      </w:pPr>
      <w:r>
        <w:rPr>
          <w:noProof/>
          <w:lang w:eastAsia="fr-FR"/>
        </w:rPr>
        <w:t>Remarque : Ici on contrôle toujours SCL (cette IP est</w:t>
      </w:r>
      <w:r w:rsidR="00086EC7">
        <w:rPr>
          <w:noProof/>
          <w:lang w:eastAsia="fr-FR"/>
        </w:rPr>
        <w:t xml:space="preserve"> donc incompatible avec le mode I2C</w:t>
      </w:r>
      <w:r>
        <w:rPr>
          <w:noProof/>
          <w:lang w:eastAsia="fr-FR"/>
        </w:rPr>
        <w:t xml:space="preserve"> multi-masters). </w:t>
      </w:r>
      <w:r w:rsidR="00086EC7">
        <w:rPr>
          <w:noProof/>
          <w:lang w:eastAsia="fr-FR"/>
        </w:rPr>
        <w:t>La valeur de la résistance de pull up nécessaire est de 1kOhms.</w:t>
      </w:r>
    </w:p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5563E4" w:rsidRDefault="005563E4" w:rsidP="005563E4"/>
    <w:p w:rsidR="009F490F" w:rsidRDefault="005563E4" w:rsidP="00351E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93597" wp14:editId="00F98873">
                <wp:simplePos x="0" y="0"/>
                <wp:positionH relativeFrom="column">
                  <wp:posOffset>1979209</wp:posOffset>
                </wp:positionH>
                <wp:positionV relativeFrom="paragraph">
                  <wp:posOffset>6339668</wp:posOffset>
                </wp:positionV>
                <wp:extent cx="1664044" cy="436605"/>
                <wp:effectExtent l="0" t="0" r="0" b="190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D83B13" w:rsidRDefault="005563E4" w:rsidP="005563E4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ACK_ERROR=’1’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3597" id="Zone de texte 69" o:spid="_x0000_s1029" type="#_x0000_t202" style="position:absolute;margin-left:155.85pt;margin-top:499.2pt;width:131.05pt;height:3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" filled="f" stroked="f" strokeweight=".5pt">
                <v:textbox>
                  <w:txbxContent>
                    <w:p w:rsidR="005563E4" w:rsidRPr="00D83B13" w:rsidRDefault="005563E4" w:rsidP="005563E4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ACK_ERROR=’1’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445CB" wp14:editId="5926686B">
                <wp:simplePos x="0" y="0"/>
                <wp:positionH relativeFrom="column">
                  <wp:posOffset>2704190</wp:posOffset>
                </wp:positionH>
                <wp:positionV relativeFrom="paragraph">
                  <wp:posOffset>5804088</wp:posOffset>
                </wp:positionV>
                <wp:extent cx="1664044" cy="436605"/>
                <wp:effectExtent l="0" t="0" r="0" b="190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D83B13" w:rsidRDefault="005563E4" w:rsidP="005563E4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BitNumber</w:t>
                            </w:r>
                            <w:proofErr w:type="spellEnd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45CB" id="Zone de texte 68" o:spid="_x0000_s1030" type="#_x0000_t202" style="position:absolute;margin-left:212.95pt;margin-top:457pt;width:131.0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" filled="f" stroked="f" strokeweight=".5pt">
                <v:textbox>
                  <w:txbxContent>
                    <w:p w:rsidR="005563E4" w:rsidRPr="00D83B13" w:rsidRDefault="005563E4" w:rsidP="005563E4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>BitNumber</w:t>
                      </w:r>
                      <w:proofErr w:type="spellEnd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0B700" wp14:editId="31F94495">
                <wp:simplePos x="0" y="0"/>
                <wp:positionH relativeFrom="column">
                  <wp:posOffset>1200802</wp:posOffset>
                </wp:positionH>
                <wp:positionV relativeFrom="paragraph">
                  <wp:posOffset>5742648</wp:posOffset>
                </wp:positionV>
                <wp:extent cx="1664044" cy="436605"/>
                <wp:effectExtent l="0" t="0" r="0" b="190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4" cy="43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D83B13" w:rsidRDefault="005563E4" w:rsidP="005563E4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BitNumber</w:t>
                            </w:r>
                            <w:proofErr w:type="spellEnd"/>
                            <w:r w:rsidRPr="00D83B1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B700" id="Zone de texte 42" o:spid="_x0000_s1031" type="#_x0000_t202" style="position:absolute;margin-left:94.55pt;margin-top:452.2pt;width:131.05pt;height:3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" filled="f" stroked="f" strokeweight=".5pt">
                <v:textbox>
                  <w:txbxContent>
                    <w:p w:rsidR="005563E4" w:rsidRPr="00D83B13" w:rsidRDefault="005563E4" w:rsidP="005563E4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>BitNumber</w:t>
                      </w:r>
                      <w:proofErr w:type="spellEnd"/>
                      <w:r w:rsidRPr="00D83B13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8C9D7" wp14:editId="2BF42269">
                <wp:simplePos x="0" y="0"/>
                <wp:positionH relativeFrom="column">
                  <wp:posOffset>2813050</wp:posOffset>
                </wp:positionH>
                <wp:positionV relativeFrom="paragraph">
                  <wp:posOffset>4759308</wp:posOffset>
                </wp:positionV>
                <wp:extent cx="0" cy="3077257"/>
                <wp:effectExtent l="76200" t="0" r="76200" b="6604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95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7" o:spid="_x0000_s1026" type="#_x0000_t32" style="position:absolute;margin-left:221.5pt;margin-top:374.75pt;width:0;height:242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8DFCC" wp14:editId="4E0E8427">
                <wp:simplePos x="0" y="0"/>
                <wp:positionH relativeFrom="column">
                  <wp:posOffset>2880360</wp:posOffset>
                </wp:positionH>
                <wp:positionV relativeFrom="paragraph">
                  <wp:posOffset>3841767</wp:posOffset>
                </wp:positionV>
                <wp:extent cx="0" cy="312420"/>
                <wp:effectExtent l="76200" t="0" r="57150" b="4953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F31D2" id="Connecteur droit avec flèche 47" o:spid="_x0000_s1026" type="#_x0000_t32" style="position:absolute;margin-left:226.8pt;margin-top:302.5pt;width:0;height:2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0AD5A" wp14:editId="35371FBA">
                <wp:simplePos x="0" y="0"/>
                <wp:positionH relativeFrom="column">
                  <wp:posOffset>5340470</wp:posOffset>
                </wp:positionH>
                <wp:positionV relativeFrom="paragraph">
                  <wp:posOffset>6108631</wp:posOffset>
                </wp:positionV>
                <wp:extent cx="1103630" cy="47779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D83B13" w:rsidRDefault="005563E4" w:rsidP="005563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WR=’1’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AD5A" id="Zone de texte 65" o:spid="_x0000_s1032" type="#_x0000_t202" style="position:absolute;margin-left:420.5pt;margin-top:481pt;width:86.9pt;height:3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" filled="f" stroked="f" strokeweight=".5pt">
                <v:textbox>
                  <w:txbxContent>
                    <w:p w:rsidR="005563E4" w:rsidRPr="00D83B13" w:rsidRDefault="005563E4" w:rsidP="005563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WR=’1’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C8E7BB" wp14:editId="1C6EBD83">
                <wp:simplePos x="0" y="0"/>
                <wp:positionH relativeFrom="column">
                  <wp:posOffset>-850368</wp:posOffset>
                </wp:positionH>
                <wp:positionV relativeFrom="paragraph">
                  <wp:posOffset>6228508</wp:posOffset>
                </wp:positionV>
                <wp:extent cx="1103630" cy="47779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D83B13" w:rsidRDefault="005563E4" w:rsidP="005563E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WR=’0’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E7BB" id="Zone de texte 63" o:spid="_x0000_s1033" type="#_x0000_t202" style="position:absolute;margin-left:-66.95pt;margin-top:490.45pt;width:86.9pt;height:3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" filled="f" stroked="f" strokeweight=".5pt">
                <v:textbox>
                  <w:txbxContent>
                    <w:p w:rsidR="005563E4" w:rsidRPr="00D83B13" w:rsidRDefault="005563E4" w:rsidP="005563E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WR=’0’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69167E" wp14:editId="5D90B9B0">
                <wp:simplePos x="0" y="0"/>
                <wp:positionH relativeFrom="leftMargin">
                  <wp:posOffset>6404696</wp:posOffset>
                </wp:positionH>
                <wp:positionV relativeFrom="paragraph">
                  <wp:posOffset>5585957</wp:posOffset>
                </wp:positionV>
                <wp:extent cx="218526" cy="1721708"/>
                <wp:effectExtent l="38100" t="76200" r="162560" b="31115"/>
                <wp:wrapNone/>
                <wp:docPr id="64" name="Connecteur en 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526" cy="1721708"/>
                        </a:xfrm>
                        <a:prstGeom prst="bentConnector3">
                          <a:avLst>
                            <a:gd name="adj1" fmla="val -60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8B4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4" o:spid="_x0000_s1026" type="#_x0000_t34" style="position:absolute;margin-left:504.3pt;margin-top:439.85pt;width:17.2pt;height:135.5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" adj="-13125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06D95" wp14:editId="20E89C09">
                <wp:simplePos x="0" y="0"/>
                <wp:positionH relativeFrom="leftMargin">
                  <wp:posOffset>922637</wp:posOffset>
                </wp:positionH>
                <wp:positionV relativeFrom="paragraph">
                  <wp:posOffset>5503579</wp:posOffset>
                </wp:positionV>
                <wp:extent cx="86531" cy="1762898"/>
                <wp:effectExtent l="228600" t="76200" r="0" b="2794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31" cy="1762898"/>
                        </a:xfrm>
                        <a:prstGeom prst="bentConnector3">
                          <a:avLst>
                            <a:gd name="adj1" fmla="val -250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7FF5" id="Connecteur en angle 62" o:spid="_x0000_s1026" type="#_x0000_t34" style="position:absolute;margin-left:72.65pt;margin-top:433.35pt;width:6.8pt;height:138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" adj="-54033" strokecolor="#4579b8 [3044]">
                <v:stroke endarrow="block"/>
                <w10:wrap anchorx="margin"/>
              </v:shape>
            </w:pict>
          </mc:Fallback>
        </mc:AlternateContent>
      </w:r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6D3DF" wp14:editId="7EEADA3D">
                <wp:simplePos x="0" y="0"/>
                <wp:positionH relativeFrom="column">
                  <wp:posOffset>982997</wp:posOffset>
                </wp:positionH>
                <wp:positionV relativeFrom="paragraph">
                  <wp:posOffset>6659880</wp:posOffset>
                </wp:positionV>
                <wp:extent cx="1117600" cy="3175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D3DF" id="Zone de texte 43" o:spid="_x0000_s1034" type="#_x0000_t202" style="position:absolute;margin-left:77.4pt;margin-top:524.4pt;width:88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35A43" wp14:editId="6B6A78CE">
                <wp:simplePos x="0" y="0"/>
                <wp:positionH relativeFrom="column">
                  <wp:posOffset>3527391</wp:posOffset>
                </wp:positionH>
                <wp:positionV relativeFrom="paragraph">
                  <wp:posOffset>6660515</wp:posOffset>
                </wp:positionV>
                <wp:extent cx="1117600" cy="317500"/>
                <wp:effectExtent l="0" t="0" r="0" b="63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5A43" id="Zone de texte 51" o:spid="_x0000_s1035" type="#_x0000_t202" style="position:absolute;margin-left:277.75pt;margin-top:524.45pt;width:88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96713" wp14:editId="73E44800">
                <wp:simplePos x="0" y="0"/>
                <wp:positionH relativeFrom="column">
                  <wp:posOffset>4700905</wp:posOffset>
                </wp:positionH>
                <wp:positionV relativeFrom="paragraph">
                  <wp:posOffset>6664977</wp:posOffset>
                </wp:positionV>
                <wp:extent cx="0" cy="384175"/>
                <wp:effectExtent l="76200" t="0" r="95250" b="539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A49D" id="Connecteur droit avec flèche 20" o:spid="_x0000_s1026" type="#_x0000_t32" style="position:absolute;margin-left:370.15pt;margin-top:524.8pt;width:0;height:3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AB0AD5" wp14:editId="17CB5756">
                <wp:simplePos x="0" y="0"/>
                <wp:positionH relativeFrom="column">
                  <wp:posOffset>4693268</wp:posOffset>
                </wp:positionH>
                <wp:positionV relativeFrom="paragraph">
                  <wp:posOffset>5836285</wp:posOffset>
                </wp:positionV>
                <wp:extent cx="0" cy="317500"/>
                <wp:effectExtent l="76200" t="0" r="76200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FE16" id="Connecteur droit avec flèche 61" o:spid="_x0000_s1026" type="#_x0000_t32" style="position:absolute;margin-left:369.55pt;margin-top:459.55pt;width:0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23C6E" wp14:editId="78353F05">
                <wp:simplePos x="0" y="0"/>
                <wp:positionH relativeFrom="column">
                  <wp:posOffset>3910468</wp:posOffset>
                </wp:positionH>
                <wp:positionV relativeFrom="paragraph">
                  <wp:posOffset>5583382</wp:posOffset>
                </wp:positionV>
                <wp:extent cx="45719" cy="823784"/>
                <wp:effectExtent l="400050" t="76200" r="12065" b="33655"/>
                <wp:wrapNone/>
                <wp:docPr id="58" name="Connecteur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3784"/>
                        </a:xfrm>
                        <a:prstGeom prst="bentConnector3">
                          <a:avLst>
                            <a:gd name="adj1" fmla="val -876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7B92" id="Connecteur en angle 58" o:spid="_x0000_s1026" type="#_x0000_t34" style="position:absolute;margin-left:307.9pt;margin-top:439.65pt;width:3.6pt;height:64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" adj="-189418" strokecolor="#4579b8 [3044]">
                <v:stroke endarrow="block"/>
              </v:shape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BF94C9" wp14:editId="29BBA123">
                <wp:simplePos x="0" y="0"/>
                <wp:positionH relativeFrom="column">
                  <wp:posOffset>3980180</wp:posOffset>
                </wp:positionH>
                <wp:positionV relativeFrom="paragraph">
                  <wp:posOffset>6176662</wp:posOffset>
                </wp:positionV>
                <wp:extent cx="1460500" cy="427990"/>
                <wp:effectExtent l="0" t="0" r="6350" b="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94C9" id="Ellipse 48" o:spid="_x0000_s1036" style="position:absolute;margin-left:313.4pt;margin-top:486.35pt;width:115pt;height:3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RD_DATA1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18572" wp14:editId="07093611">
                <wp:simplePos x="0" y="0"/>
                <wp:positionH relativeFrom="column">
                  <wp:posOffset>1718619</wp:posOffset>
                </wp:positionH>
                <wp:positionV relativeFrom="paragraph">
                  <wp:posOffset>5459816</wp:posOffset>
                </wp:positionV>
                <wp:extent cx="45719" cy="963346"/>
                <wp:effectExtent l="38100" t="76200" r="278765" b="27305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63346"/>
                        </a:xfrm>
                        <a:prstGeom prst="bentConnector3">
                          <a:avLst>
                            <a:gd name="adj1" fmla="val -5427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E209" id="Connecteur en angle 56" o:spid="_x0000_s1026" type="#_x0000_t34" style="position:absolute;margin-left:135.3pt;margin-top:429.9pt;width:3.6pt;height:75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" adj="-117232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6BE0E1" wp14:editId="509EBBC7">
                <wp:simplePos x="0" y="0"/>
                <wp:positionH relativeFrom="column">
                  <wp:posOffset>926448</wp:posOffset>
                </wp:positionH>
                <wp:positionV relativeFrom="paragraph">
                  <wp:posOffset>5799455</wp:posOffset>
                </wp:positionV>
                <wp:extent cx="0" cy="317500"/>
                <wp:effectExtent l="76200" t="0" r="76200" b="635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DCB8" id="Connecteur droit avec flèche 60" o:spid="_x0000_s1026" type="#_x0000_t32" style="position:absolute;margin-left:72.95pt;margin-top:456.65pt;width:0;height: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6A94A" wp14:editId="52E98094">
                <wp:simplePos x="0" y="0"/>
                <wp:positionH relativeFrom="column">
                  <wp:posOffset>179087</wp:posOffset>
                </wp:positionH>
                <wp:positionV relativeFrom="paragraph">
                  <wp:posOffset>5212080</wp:posOffset>
                </wp:positionV>
                <wp:extent cx="1460500" cy="485775"/>
                <wp:effectExtent l="0" t="0" r="6350" b="95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6A94A" id="Ellipse 9" o:spid="_x0000_s1037" style="position:absolute;margin-left:14.1pt;margin-top:410.4pt;width:11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WR_DATA1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6A1FA" wp14:editId="2AB0E976">
                <wp:simplePos x="0" y="0"/>
                <wp:positionH relativeFrom="column">
                  <wp:posOffset>198772</wp:posOffset>
                </wp:positionH>
                <wp:positionV relativeFrom="paragraph">
                  <wp:posOffset>6153150</wp:posOffset>
                </wp:positionV>
                <wp:extent cx="1460500" cy="485775"/>
                <wp:effectExtent l="0" t="0" r="6350" b="952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WR_DATA2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6A1FA" id="Ellipse 59" o:spid="_x0000_s1038" style="position:absolute;margin-left:15.65pt;margin-top:484.5pt;width:11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WR_DATA2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90E16" wp14:editId="709E4100">
                <wp:simplePos x="0" y="0"/>
                <wp:positionH relativeFrom="column">
                  <wp:posOffset>925195</wp:posOffset>
                </wp:positionH>
                <wp:positionV relativeFrom="paragraph">
                  <wp:posOffset>6706853</wp:posOffset>
                </wp:positionV>
                <wp:extent cx="0" cy="317500"/>
                <wp:effectExtent l="76200" t="0" r="7620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AFEC" id="Connecteur droit avec flèche 19" o:spid="_x0000_s1026" type="#_x0000_t32" style="position:absolute;margin-left:72.85pt;margin-top:528.1pt;width:0;height: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08322" wp14:editId="1A2352A5">
                <wp:simplePos x="0" y="0"/>
                <wp:positionH relativeFrom="column">
                  <wp:posOffset>113459</wp:posOffset>
                </wp:positionH>
                <wp:positionV relativeFrom="paragraph">
                  <wp:posOffset>7057956</wp:posOffset>
                </wp:positionV>
                <wp:extent cx="1651000" cy="448409"/>
                <wp:effectExtent l="0" t="0" r="6350" b="88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4840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SLAVE_ACK2_1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08322" id="Ellipse 10" o:spid="_x0000_s1039" style="position:absolute;margin-left:8.95pt;margin-top:555.75pt;width:130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SLAVE_ACK2_1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64C9F" wp14:editId="505667F2">
                <wp:simplePos x="0" y="0"/>
                <wp:positionH relativeFrom="column">
                  <wp:posOffset>1003146</wp:posOffset>
                </wp:positionH>
                <wp:positionV relativeFrom="paragraph">
                  <wp:posOffset>4693697</wp:posOffset>
                </wp:positionV>
                <wp:extent cx="1196168" cy="461319"/>
                <wp:effectExtent l="38100" t="0" r="23495" b="7239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168" cy="4613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FC21" id="Connecteur droit avec flèche 17" o:spid="_x0000_s1026" type="#_x0000_t32" style="position:absolute;margin-left:79pt;margin-top:369.6pt;width:94.2pt;height:36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E963E" wp14:editId="7F368E81">
                <wp:simplePos x="0" y="0"/>
                <wp:positionH relativeFrom="column">
                  <wp:posOffset>3490972</wp:posOffset>
                </wp:positionH>
                <wp:positionV relativeFrom="paragraph">
                  <wp:posOffset>4701935</wp:posOffset>
                </wp:positionV>
                <wp:extent cx="1056159" cy="661429"/>
                <wp:effectExtent l="0" t="0" r="48895" b="628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159" cy="6614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C844" id="Connecteur droit avec flèche 18" o:spid="_x0000_s1026" type="#_x0000_t32" style="position:absolute;margin-left:274.9pt;margin-top:370.25pt;width:83.15pt;height:5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5DDBA" wp14:editId="5B1813F1">
                <wp:simplePos x="0" y="0"/>
                <wp:positionH relativeFrom="margin">
                  <wp:posOffset>1978660</wp:posOffset>
                </wp:positionH>
                <wp:positionV relativeFrom="paragraph">
                  <wp:posOffset>4211337</wp:posOffset>
                </wp:positionV>
                <wp:extent cx="1787525" cy="485775"/>
                <wp:effectExtent l="0" t="0" r="3175" b="952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SLV_ACK1_2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5DDBA" id="Ellipse 45" o:spid="_x0000_s1040" style="position:absolute;margin-left:155.8pt;margin-top:331.6pt;width:140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SLV_ACK1_2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1E9A1" wp14:editId="3B2CA09A">
                <wp:simplePos x="0" y="0"/>
                <wp:positionH relativeFrom="margin">
                  <wp:posOffset>1981835</wp:posOffset>
                </wp:positionH>
                <wp:positionV relativeFrom="paragraph">
                  <wp:posOffset>3290553</wp:posOffset>
                </wp:positionV>
                <wp:extent cx="1787525" cy="485775"/>
                <wp:effectExtent l="0" t="0" r="3175" b="95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SLV_ACK1_1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1E9A1" id="Ellipse 8" o:spid="_x0000_s1041" style="position:absolute;margin-left:156.05pt;margin-top:259.1pt;width:140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SLV_ACK1_1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A08FD" wp14:editId="13D7B1F9">
                <wp:simplePos x="0" y="0"/>
                <wp:positionH relativeFrom="column">
                  <wp:posOffset>2914633</wp:posOffset>
                </wp:positionH>
                <wp:positionV relativeFrom="paragraph">
                  <wp:posOffset>2874645</wp:posOffset>
                </wp:positionV>
                <wp:extent cx="1117600" cy="317500"/>
                <wp:effectExtent l="0" t="0" r="0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=</w:t>
                            </w:r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08FD" id="Zone de texte 33" o:spid="_x0000_s1042" type="#_x0000_t202" style="position:absolute;margin-left:229.5pt;margin-top:226.35pt;width:88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=</w:t>
                      </w:r>
                      <w:r w:rsidRPr="001133C7">
                        <w:rPr>
                          <w:b/>
                          <w:color w:val="FF000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34BB0" wp14:editId="490B7B8C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0983" id="Connecteur droit avec flèche 16" o:spid="_x0000_s1026" type="#_x0000_t32" style="position:absolute;margin-left:226.6pt;margin-top:227.85pt;width:0;height:27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F972E" wp14:editId="17A79A14">
                <wp:simplePos x="0" y="0"/>
                <wp:positionH relativeFrom="column">
                  <wp:posOffset>4396002</wp:posOffset>
                </wp:positionH>
                <wp:positionV relativeFrom="paragraph">
                  <wp:posOffset>2010239</wp:posOffset>
                </wp:positionV>
                <wp:extent cx="1117600" cy="3175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133C7">
                              <w:rPr>
                                <w:b/>
                                <w:color w:val="FF0000"/>
                              </w:rPr>
                              <w:t>BitNumber</w:t>
                            </w:r>
                            <w:proofErr w:type="spellEnd"/>
                            <w:r w:rsidRPr="001133C7">
                              <w:rPr>
                                <w:b/>
                                <w:color w:val="FF000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72E" id="Zone de texte 38" o:spid="_x0000_s1043" type="#_x0000_t202" style="position:absolute;margin-left:346.15pt;margin-top:158.3pt;width:88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133C7">
                        <w:rPr>
                          <w:b/>
                          <w:color w:val="FF0000"/>
                        </w:rPr>
                        <w:t>BitNumber</w:t>
                      </w:r>
                      <w:proofErr w:type="spellEnd"/>
                      <w:r w:rsidRPr="001133C7">
                        <w:rPr>
                          <w:b/>
                          <w:color w:val="FF000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EA6FE" wp14:editId="79E91AD0">
                <wp:simplePos x="0" y="0"/>
                <wp:positionH relativeFrom="column">
                  <wp:posOffset>3674263</wp:posOffset>
                </wp:positionH>
                <wp:positionV relativeFrom="paragraph">
                  <wp:posOffset>1670409</wp:posOffset>
                </wp:positionV>
                <wp:extent cx="88145" cy="971259"/>
                <wp:effectExtent l="38100" t="76200" r="541020" b="1968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45" cy="971259"/>
                        </a:xfrm>
                        <a:prstGeom prst="bentConnector3">
                          <a:avLst>
                            <a:gd name="adj1" fmla="val -580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163F" id="Connecteur en angle 30" o:spid="_x0000_s1026" type="#_x0000_t34" style="position:absolute;margin-left:289.3pt;margin-top:131.55pt;width:6.95pt;height:76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" adj="-125343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694C5" wp14:editId="3D764978">
                <wp:simplePos x="0" y="0"/>
                <wp:positionH relativeFrom="margin">
                  <wp:posOffset>2072005</wp:posOffset>
                </wp:positionH>
                <wp:positionV relativeFrom="paragraph">
                  <wp:posOffset>2410477</wp:posOffset>
                </wp:positionV>
                <wp:extent cx="1600200" cy="427990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694C5" id="Ellipse 7" o:spid="_x0000_s1044" style="position:absolute;margin-left:163.15pt;margin-top:189.8pt;width:126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COMMAND2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D5CD4" wp14:editId="160F21DC">
                <wp:simplePos x="0" y="0"/>
                <wp:positionH relativeFrom="margin">
                  <wp:posOffset>2863215</wp:posOffset>
                </wp:positionH>
                <wp:positionV relativeFrom="paragraph">
                  <wp:posOffset>1959576</wp:posOffset>
                </wp:positionV>
                <wp:extent cx="0" cy="383540"/>
                <wp:effectExtent l="76200" t="0" r="95250" b="5461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7C9B" id="Connecteur droit avec flèche 15" o:spid="_x0000_s1026" type="#_x0000_t32" style="position:absolute;margin-left:225.45pt;margin-top:154.3pt;width:0;height:30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2BDAD" wp14:editId="61837DFF">
                <wp:simplePos x="0" y="0"/>
                <wp:positionH relativeFrom="column">
                  <wp:posOffset>2138680</wp:posOffset>
                </wp:positionH>
                <wp:positionV relativeFrom="paragraph">
                  <wp:posOffset>1492233</wp:posOffset>
                </wp:positionV>
                <wp:extent cx="1460500" cy="386715"/>
                <wp:effectExtent l="0" t="0" r="6350" b="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COMMAND1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2BDAD" id="Ellipse 11" o:spid="_x0000_s1045" style="position:absolute;margin-left:168.4pt;margin-top:117.5pt;width:115pt;height:3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COMMAND1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58BE9" wp14:editId="7A552F2D">
                <wp:simplePos x="0" y="0"/>
                <wp:positionH relativeFrom="column">
                  <wp:posOffset>2937132</wp:posOffset>
                </wp:positionH>
                <wp:positionV relativeFrom="paragraph">
                  <wp:posOffset>1042670</wp:posOffset>
                </wp:positionV>
                <wp:extent cx="876300" cy="279400"/>
                <wp:effectExtent l="0" t="0" r="0" b="63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E36C0A" w:themeColor="accent6" w:themeShade="BF"/>
                              </w:rPr>
                              <w:t>ENABLE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8BE9" id="Zone de texte 37" o:spid="_x0000_s1046" type="#_x0000_t202" style="position:absolute;margin-left:231.25pt;margin-top:82.1pt;width:69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133C7">
                        <w:rPr>
                          <w:b/>
                          <w:color w:val="E36C0A" w:themeColor="accent6" w:themeShade="BF"/>
                        </w:rPr>
                        <w:t>ENABLE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FC0C4" wp14:editId="5E92FCF0">
                <wp:simplePos x="0" y="0"/>
                <wp:positionH relativeFrom="column">
                  <wp:posOffset>2859405</wp:posOffset>
                </wp:positionH>
                <wp:positionV relativeFrom="paragraph">
                  <wp:posOffset>1020823</wp:posOffset>
                </wp:positionV>
                <wp:extent cx="0" cy="422275"/>
                <wp:effectExtent l="76200" t="0" r="57150" b="539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473B" id="Connecteur droit avec flèche 14" o:spid="_x0000_s1026" type="#_x0000_t32" style="position:absolute;margin-left:225.15pt;margin-top:80.4pt;width:0;height:3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E65F1" wp14:editId="0599B7D4">
                <wp:simplePos x="0" y="0"/>
                <wp:positionH relativeFrom="column">
                  <wp:posOffset>4000003</wp:posOffset>
                </wp:positionH>
                <wp:positionV relativeFrom="paragraph">
                  <wp:posOffset>602237</wp:posOffset>
                </wp:positionV>
                <wp:extent cx="876300" cy="279400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E36C0A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65F1" id="Zone de texte 12" o:spid="_x0000_s1047" type="#_x0000_t202" style="position:absolute;margin-left:314.95pt;margin-top:47.4pt;width:69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133C7">
                        <w:rPr>
                          <w:b/>
                          <w:color w:val="E36C0A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DFB5B" wp14:editId="0010CCDF">
                <wp:simplePos x="0" y="0"/>
                <wp:positionH relativeFrom="column">
                  <wp:posOffset>3631016</wp:posOffset>
                </wp:positionH>
                <wp:positionV relativeFrom="paragraph">
                  <wp:posOffset>550064</wp:posOffset>
                </wp:positionV>
                <wp:extent cx="254000" cy="370703"/>
                <wp:effectExtent l="19050" t="19050" r="12700" b="10795"/>
                <wp:wrapNone/>
                <wp:docPr id="13" name="Flèche courbée vers la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70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030E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3" o:spid="_x0000_s1026" type="#_x0000_t102" style="position:absolute;margin-left:285.9pt;margin-top:43.3pt;width:20pt;height:29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" adj="14200,19750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02F66" wp14:editId="79773238">
                <wp:simplePos x="0" y="0"/>
                <wp:positionH relativeFrom="column">
                  <wp:posOffset>2131729</wp:posOffset>
                </wp:positionH>
                <wp:positionV relativeFrom="paragraph">
                  <wp:posOffset>550064</wp:posOffset>
                </wp:positionV>
                <wp:extent cx="1460500" cy="403655"/>
                <wp:effectExtent l="0" t="0" r="6350" b="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036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02F66" id="Ellipse 2" o:spid="_x0000_s1048" style="position:absolute;margin-left:167.85pt;margin-top:43.3pt;width:11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E97D6" wp14:editId="4CA3D292">
                <wp:simplePos x="0" y="0"/>
                <wp:positionH relativeFrom="column">
                  <wp:posOffset>3812248</wp:posOffset>
                </wp:positionH>
                <wp:positionV relativeFrom="paragraph">
                  <wp:posOffset>7099146</wp:posOffset>
                </wp:positionV>
                <wp:extent cx="1861752" cy="453081"/>
                <wp:effectExtent l="0" t="0" r="5715" b="44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752" cy="45308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MASTER_ACK2_2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E97D6" id="Ellipse 21" o:spid="_x0000_s1049" style="position:absolute;margin-left:300.2pt;margin-top:559pt;width:146.6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MASTER_ACK2_2</w:t>
                      </w:r>
                    </w:p>
                  </w:txbxContent>
                </v:textbox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1FF2F" wp14:editId="6A37873D">
                <wp:simplePos x="0" y="0"/>
                <wp:positionH relativeFrom="column">
                  <wp:posOffset>4004705</wp:posOffset>
                </wp:positionH>
                <wp:positionV relativeFrom="paragraph">
                  <wp:posOffset>5385624</wp:posOffset>
                </wp:positionV>
                <wp:extent cx="1460500" cy="428368"/>
                <wp:effectExtent l="0" t="0" r="6350" b="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283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RD_DATA1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1FF2F" id="Ellipse 22" o:spid="_x0000_s1050" style="position:absolute;margin-left:315.35pt;margin-top:424.05pt;width:11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RD_DATA1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C0ED7" wp14:editId="53E24C95">
                <wp:simplePos x="0" y="0"/>
                <wp:positionH relativeFrom="column">
                  <wp:posOffset>1950497</wp:posOffset>
                </wp:positionH>
                <wp:positionV relativeFrom="paragraph">
                  <wp:posOffset>7873502</wp:posOffset>
                </wp:positionV>
                <wp:extent cx="1831203" cy="794385"/>
                <wp:effectExtent l="0" t="0" r="0" b="571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203" cy="794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C0ED7" id="Ellipse 23" o:spid="_x0000_s1051" style="position:absolute;margin-left:153.6pt;margin-top:619.95pt;width:144.2pt;height:6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0E159" wp14:editId="55F1D86A">
                <wp:simplePos x="0" y="0"/>
                <wp:positionH relativeFrom="column">
                  <wp:posOffset>1053259</wp:posOffset>
                </wp:positionH>
                <wp:positionV relativeFrom="paragraph">
                  <wp:posOffset>7533692</wp:posOffset>
                </wp:positionV>
                <wp:extent cx="889000" cy="609600"/>
                <wp:effectExtent l="0" t="0" r="825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0877" id="Connecteur droit avec flèche 24" o:spid="_x0000_s1026" type="#_x0000_t32" style="position:absolute;margin-left:82.95pt;margin-top:593.2pt;width:70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08467B" wp14:editId="6A84ACB4">
                <wp:simplePos x="0" y="0"/>
                <wp:positionH relativeFrom="column">
                  <wp:posOffset>3829625</wp:posOffset>
                </wp:positionH>
                <wp:positionV relativeFrom="paragraph">
                  <wp:posOffset>7593416</wp:posOffset>
                </wp:positionV>
                <wp:extent cx="861325" cy="436605"/>
                <wp:effectExtent l="38100" t="0" r="15240" b="5905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325" cy="436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0996" id="Connecteur droit avec flèche 25" o:spid="_x0000_s1026" type="#_x0000_t32" style="position:absolute;margin-left:301.55pt;margin-top:597.9pt;width:67.8pt;height:3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2754A" wp14:editId="50BA9A68">
                <wp:simplePos x="0" y="0"/>
                <wp:positionH relativeFrom="column">
                  <wp:posOffset>4081282</wp:posOffset>
                </wp:positionH>
                <wp:positionV relativeFrom="paragraph">
                  <wp:posOffset>4751345</wp:posOffset>
                </wp:positionV>
                <wp:extent cx="736600" cy="3429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214A75" w:rsidRDefault="005563E4" w:rsidP="005563E4">
                            <w:pPr>
                              <w:rPr>
                                <w:b/>
                                <w:color w:val="5F497A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5F497A" w:themeColor="accent4" w:themeShade="BF"/>
                              </w:rPr>
                              <w:t>RW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754A" id="Zone de texte 41" o:spid="_x0000_s1052" type="#_x0000_t202" style="position:absolute;margin-left:321.35pt;margin-top:374.1pt;width:58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" filled="f" stroked="f" strokeweight=".5pt">
                <v:textbox>
                  <w:txbxContent>
                    <w:p w:rsidR="005563E4" w:rsidRPr="00214A75" w:rsidRDefault="005563E4" w:rsidP="005563E4">
                      <w:pPr>
                        <w:rPr>
                          <w:b/>
                          <w:color w:val="5F497A" w:themeColor="accent4" w:themeShade="BF"/>
                        </w:rPr>
                      </w:pPr>
                      <w:r w:rsidRPr="00214A75">
                        <w:rPr>
                          <w:b/>
                          <w:color w:val="5F497A" w:themeColor="accent4" w:themeShade="BF"/>
                        </w:rPr>
                        <w:t>RW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C271CF" wp14:editId="3B94C680">
                <wp:simplePos x="0" y="0"/>
                <wp:positionH relativeFrom="column">
                  <wp:posOffset>3376930</wp:posOffset>
                </wp:positionH>
                <wp:positionV relativeFrom="paragraph">
                  <wp:posOffset>7548880</wp:posOffset>
                </wp:positionV>
                <wp:extent cx="876300" cy="279400"/>
                <wp:effectExtent l="0" t="0" r="0" b="635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E36C0A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71CF" id="Zone de texte 52" o:spid="_x0000_s1053" type="#_x0000_t202" style="position:absolute;margin-left:265.9pt;margin-top:594.4pt;width:69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133C7">
                        <w:rPr>
                          <w:b/>
                          <w:color w:val="E36C0A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8FEE19" wp14:editId="0DAE0782">
                <wp:simplePos x="0" y="0"/>
                <wp:positionH relativeFrom="column">
                  <wp:posOffset>1449705</wp:posOffset>
                </wp:positionH>
                <wp:positionV relativeFrom="paragraph">
                  <wp:posOffset>7545705</wp:posOffset>
                </wp:positionV>
                <wp:extent cx="876300" cy="2794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 w:rsidRPr="001133C7">
                              <w:rPr>
                                <w:b/>
                                <w:color w:val="E36C0A" w:themeColor="accent6" w:themeShade="BF"/>
                              </w:rPr>
                              <w:t>ENABLE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EE19" id="Zone de texte 44" o:spid="_x0000_s1054" type="#_x0000_t202" style="position:absolute;margin-left:114.15pt;margin-top:594.15pt;width:69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 w:rsidRPr="001133C7">
                        <w:rPr>
                          <w:b/>
                          <w:color w:val="E36C0A" w:themeColor="accent6" w:themeShade="BF"/>
                        </w:rPr>
                        <w:t>ENABLE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2B235" wp14:editId="2D5B8CFF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Default="005563E4" w:rsidP="005563E4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B235" id="Zone de texte 40" o:spid="_x0000_s1055" type="#_x0000_t202" style="position:absolute;margin-left:567.15pt;margin-top:374.15pt;width:5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" filled="f" stroked="f" strokeweight=".5pt">
                <v:textbox>
                  <w:txbxContent>
                    <w:p w:rsidR="005563E4" w:rsidRDefault="005563E4" w:rsidP="005563E4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CE223" wp14:editId="36BC27D7">
                <wp:simplePos x="0" y="0"/>
                <wp:positionH relativeFrom="column">
                  <wp:posOffset>1030605</wp:posOffset>
                </wp:positionH>
                <wp:positionV relativeFrom="paragraph">
                  <wp:posOffset>4764405</wp:posOffset>
                </wp:positionV>
                <wp:extent cx="736600" cy="34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214A75" w:rsidRDefault="005563E4" w:rsidP="005563E4">
                            <w:pPr>
                              <w:rPr>
                                <w:b/>
                                <w:color w:val="5F497A" w:themeColor="accent4" w:themeShade="BF"/>
                              </w:rPr>
                            </w:pPr>
                            <w:r w:rsidRPr="00214A75">
                              <w:rPr>
                                <w:b/>
                                <w:color w:val="5F497A" w:themeColor="accent4" w:themeShade="BF"/>
                              </w:rP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E223" id="Zone de texte 39" o:spid="_x0000_s1056" type="#_x0000_t202" style="position:absolute;margin-left:81.15pt;margin-top:375.15pt;width:5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" filled="f" stroked="f" strokeweight=".5pt">
                <v:textbox>
                  <w:txbxContent>
                    <w:p w:rsidR="005563E4" w:rsidRPr="00214A75" w:rsidRDefault="005563E4" w:rsidP="005563E4">
                      <w:pPr>
                        <w:rPr>
                          <w:b/>
                          <w:color w:val="5F497A" w:themeColor="accent4" w:themeShade="BF"/>
                        </w:rPr>
                      </w:pPr>
                      <w:r w:rsidRPr="00214A75">
                        <w:rPr>
                          <w:b/>
                          <w:color w:val="5F497A" w:themeColor="accent4" w:themeShade="BF"/>
                        </w:rP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135C0" wp14:editId="2587EE01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F539F">
                              <w:rPr>
                                <w:b/>
                                <w:sz w:val="40"/>
                                <w:szCs w:val="40"/>
                              </w:rPr>
                              <w:t>I2C_MASTER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35C0" id="Zone de texte 1" o:spid="_x0000_s1057" type="#_x0000_t202" style="position:absolute;margin-left:2.3pt;margin-top:-44.85pt;width:593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" filled="f" stroked="f" strokeweight=".5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F539F">
                        <w:rPr>
                          <w:b/>
                          <w:sz w:val="40"/>
                          <w:szCs w:val="40"/>
                        </w:rPr>
                        <w:t>I2C_MASTER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1E99" w:rsidRDefault="00086EC7" w:rsidP="00086EC7">
      <w:pPr>
        <w:pStyle w:val="Titre5"/>
      </w:pPr>
      <w:r>
        <w:lastRenderedPageBreak/>
        <w:t>IP PWM</w:t>
      </w:r>
    </w:p>
    <w:p w:rsidR="00E01C1E" w:rsidRDefault="00FE40D5" w:rsidP="00351E99">
      <w:r>
        <w:pict>
          <v:shape id="_x0000_i1048" type="#_x0000_t75" style="width:340.55pt;height:221.2pt">
            <v:imagedata r:id="rId8" o:title="PWM"/>
          </v:shape>
        </w:pict>
      </w:r>
    </w:p>
    <w:p w:rsidR="00086EC7" w:rsidRDefault="00086EC7" w:rsidP="00351E99">
      <w:r>
        <w:t>Cette IP set à générer les sorties PWM pour les servomoteurs et les roues. On contrôle la largeur de l’impulsion grâce au signal COM (COM_LENGTH permet de régler la taille de ce bus).</w:t>
      </w:r>
      <w:r w:rsidR="001503CB">
        <w:t xml:space="preserve"> La variable GENERIC</w:t>
      </w:r>
      <w:r>
        <w:t xml:space="preserve"> CMP_LENGTH permet de régler la fréquence des impulsions (log2(</w:t>
      </w:r>
      <w:r w:rsidR="00785F4F">
        <w:t>50MHz/</w:t>
      </w:r>
      <w:r>
        <w:t>fréquence désirée)) et OFFSET permet de décaler (comprendre déphaser) l’impulsion.</w:t>
      </w:r>
    </w:p>
    <w:p w:rsidR="00FE40D5" w:rsidRDefault="00351E99" w:rsidP="00FE40D5">
      <w:pPr>
        <w:pStyle w:val="Titre5"/>
      </w:pPr>
      <w:r>
        <w:t>IP UART_TX</w:t>
      </w:r>
    </w:p>
    <w:p w:rsidR="00FE40D5" w:rsidRDefault="00FE40D5" w:rsidP="00FE40D5">
      <w:r>
        <w:pict>
          <v:shape id="_x0000_i1049" type="#_x0000_t75" style="width:245.2pt;height:202.4pt">
            <v:imagedata r:id="rId9" o:title="serial_tx"/>
          </v:shape>
        </w:pict>
      </w:r>
    </w:p>
    <w:p w:rsidR="00086EC7" w:rsidRDefault="00086EC7" w:rsidP="00FE40D5">
      <w:r>
        <w:t>Cette entité permet d’envoyer un octet via UART (envoi séquentiel bit par bit).</w:t>
      </w:r>
    </w:p>
    <w:p w:rsidR="00086EC7" w:rsidRDefault="00086EC7" w:rsidP="00FE40D5">
      <w:r>
        <w:t xml:space="preserve">Quand un nouvel octet </w:t>
      </w:r>
      <w:r w:rsidR="00785F4F">
        <w:t>doit être envoyé, il faut mettre</w:t>
      </w:r>
      <w:r>
        <w:t xml:space="preserve"> </w:t>
      </w:r>
      <w:r w:rsidR="001503CB">
        <w:t>NEW</w:t>
      </w:r>
      <w:r>
        <w:t>_</w:t>
      </w:r>
      <w:r w:rsidR="001503CB">
        <w:t>DATA</w:t>
      </w:r>
      <w:r>
        <w:t xml:space="preserve"> </w:t>
      </w:r>
      <w:r w:rsidR="00785F4F">
        <w:t>à</w:t>
      </w:r>
      <w:r>
        <w:t xml:space="preserve"> ‘1’</w:t>
      </w:r>
      <w:r w:rsidR="00785F4F">
        <w:t>et écrire cet octet sur le bus DATA</w:t>
      </w:r>
      <w:r>
        <w:t>.</w:t>
      </w:r>
    </w:p>
    <w:p w:rsidR="00086EC7" w:rsidRDefault="00086EC7" w:rsidP="00FE40D5">
      <w:r>
        <w:t>B</w:t>
      </w:r>
      <w:r w:rsidR="001503CB">
        <w:t>USY</w:t>
      </w:r>
      <w:r>
        <w:t xml:space="preserve"> à 1 signifie que </w:t>
      </w:r>
      <w:r w:rsidR="00785F4F">
        <w:t>l’on est déjà en train d’écrire un octet et qu’il faut attendre que cette écriture se termine.</w:t>
      </w:r>
    </w:p>
    <w:p w:rsidR="00785F4F" w:rsidRPr="00FE40D5" w:rsidRDefault="00785F4F" w:rsidP="00FE40D5">
      <w:r>
        <w:t>Le débit de l’UART en bauds est contrôlé par CLK_PER_BIT = 50MHz/fréquence désirée et CTR_SIZE=log2(CLK_PER_BIT).</w:t>
      </w:r>
    </w:p>
    <w:p w:rsidR="00351E99" w:rsidRPr="00351E99" w:rsidRDefault="00351E99" w:rsidP="00351E99">
      <w:pPr>
        <w:pStyle w:val="Titre5"/>
      </w:pPr>
      <w:r>
        <w:lastRenderedPageBreak/>
        <w:t>IP UART_RX</w:t>
      </w:r>
    </w:p>
    <w:p w:rsidR="007F0AB5" w:rsidRDefault="00FE40D5" w:rsidP="007F0AB5">
      <w:r>
        <w:pict>
          <v:shape id="_x0000_i1050" type="#_x0000_t75" style="width:299.05pt;height:169.3pt">
            <v:imagedata r:id="rId10" o:title="serial_rx"/>
          </v:shape>
        </w:pict>
      </w:r>
    </w:p>
    <w:p w:rsidR="00785F4F" w:rsidRDefault="00785F4F" w:rsidP="00785F4F">
      <w:r>
        <w:t>Cette entité permet d</w:t>
      </w:r>
      <w:r>
        <w:t>e lire</w:t>
      </w:r>
      <w:r>
        <w:t xml:space="preserve"> un octet </w:t>
      </w:r>
      <w:r>
        <w:t>sur</w:t>
      </w:r>
      <w:r>
        <w:t xml:space="preserve"> UART (</w:t>
      </w:r>
      <w:r>
        <w:t>réception</w:t>
      </w:r>
      <w:r>
        <w:t xml:space="preserve"> séquentiel</w:t>
      </w:r>
      <w:r>
        <w:t>le</w:t>
      </w:r>
      <w:r>
        <w:t xml:space="preserve"> bit par bit).</w:t>
      </w:r>
    </w:p>
    <w:p w:rsidR="00785F4F" w:rsidRDefault="00785F4F" w:rsidP="00785F4F">
      <w:r>
        <w:t xml:space="preserve">Quand un nouvel octet est lu </w:t>
      </w:r>
      <w:proofErr w:type="spellStart"/>
      <w:r>
        <w:t>new_data</w:t>
      </w:r>
      <w:proofErr w:type="spellEnd"/>
      <w:r>
        <w:t xml:space="preserve"> vaut ‘1’ et on peut lire cet octet sur le bus DATA.</w:t>
      </w:r>
    </w:p>
    <w:p w:rsidR="00785F4F" w:rsidRDefault="00785F4F" w:rsidP="00785F4F">
      <w:proofErr w:type="spellStart"/>
      <w:r>
        <w:t>Busy</w:t>
      </w:r>
      <w:proofErr w:type="spellEnd"/>
      <w:r>
        <w:t xml:space="preserve"> à 1 signifie que l’on est déjà en train d’écrire un octet et qu’il faut attendre que cette écriture se termine.</w:t>
      </w:r>
    </w:p>
    <w:p w:rsidR="00785F4F" w:rsidRPr="007F0AB5" w:rsidRDefault="00785F4F" w:rsidP="007F0AB5">
      <w:r>
        <w:t>Le débit de l’UART en bauds est contrôlé par CLK_PER_BIT = 50MHz/fréquence désirée et CTR_SIZE=log2(CLK_PER_BIT).</w:t>
      </w:r>
    </w:p>
    <w:p w:rsidR="00DE230C" w:rsidRDefault="006F7D8B" w:rsidP="006F7D8B">
      <w:pPr>
        <w:pStyle w:val="Titre5"/>
      </w:pPr>
      <w:r>
        <w:t>IP LIDAR</w:t>
      </w:r>
    </w:p>
    <w:p w:rsidR="004B283D" w:rsidRDefault="00785F4F" w:rsidP="006F7D8B">
      <w:r>
        <w:pict>
          <v:shape id="_x0000_i1052" type="#_x0000_t75" style="width:277.6pt;height:4in">
            <v:imagedata r:id="rId11" o:title="Lidar"/>
          </v:shape>
        </w:pict>
      </w:r>
    </w:p>
    <w:p w:rsidR="004B283D" w:rsidRDefault="00FD1C94" w:rsidP="006F7D8B">
      <w:r>
        <w:t>Cette entité gère le Lidar. Quand NEW_DATA est à ‘1’ on peut lire une nouvelle valeur sur le bus DATA</w:t>
      </w:r>
    </w:p>
    <w:p w:rsidR="004B283D" w:rsidRDefault="00E01C1E" w:rsidP="006F7D8B">
      <w:r>
        <w:lastRenderedPageBreak/>
        <w:pict>
          <v:shape id="_x0000_i1047" type="#_x0000_t75" style="width:330.8pt;height:66.15pt">
            <v:imagedata r:id="rId12" o:title="trameI2CLidar"/>
          </v:shape>
        </w:pict>
      </w:r>
    </w:p>
    <w:p w:rsidR="004B283D" w:rsidRDefault="00FE40D5" w:rsidP="006F7D8B">
      <w:r>
        <w:t>Trame obtenue</w:t>
      </w:r>
    </w:p>
    <w:p w:rsidR="004B283D" w:rsidRDefault="004B283D" w:rsidP="004B283D">
      <w:pPr>
        <w:pStyle w:val="Titre5"/>
      </w:pPr>
      <w:r>
        <w:t>Sorties Analogiques</w:t>
      </w:r>
    </w:p>
    <w:p w:rsidR="00E01C1E" w:rsidRDefault="004B283D" w:rsidP="004B283D">
      <w:r>
        <w:pict>
          <v:shape id="_x0000_i1030" type="#_x0000_t75" style="width:249.75pt;height:306.8pt">
            <v:imagedata r:id="rId13" o:title="symbole_analog_ip"/>
          </v:shape>
        </w:pict>
      </w:r>
    </w:p>
    <w:p w:rsidR="00785F4F" w:rsidRDefault="00785F4F" w:rsidP="004B283D">
      <w:r>
        <w:t>Cette entité permet de récupérer les valeurs analogiques sur la carte MOJO V3.</w:t>
      </w:r>
    </w:p>
    <w:p w:rsidR="00785F4F" w:rsidRDefault="00785F4F" w:rsidP="004B283D">
      <w:r>
        <w:t>Analog_0 : A0</w:t>
      </w:r>
    </w:p>
    <w:p w:rsidR="00785F4F" w:rsidRDefault="00785F4F" w:rsidP="004B283D">
      <w:r>
        <w:t>Analog_1 : A1</w:t>
      </w:r>
    </w:p>
    <w:p w:rsidR="00785F4F" w:rsidRDefault="00785F4F" w:rsidP="004B283D">
      <w:r>
        <w:t>Analog_2 : A4</w:t>
      </w:r>
    </w:p>
    <w:p w:rsidR="00785F4F" w:rsidRDefault="00785F4F" w:rsidP="004B283D">
      <w:r>
        <w:t>Analog_3 : A5</w:t>
      </w:r>
    </w:p>
    <w:p w:rsidR="00785F4F" w:rsidRDefault="00785F4F" w:rsidP="004B283D">
      <w:r>
        <w:t>Analog_4 : A6</w:t>
      </w:r>
    </w:p>
    <w:p w:rsidR="00785F4F" w:rsidRDefault="00785F4F" w:rsidP="004B283D">
      <w:r>
        <w:t>Analog_5 : A7</w:t>
      </w:r>
    </w:p>
    <w:p w:rsidR="00785F4F" w:rsidRDefault="00785F4F" w:rsidP="004B283D">
      <w:r>
        <w:t>Analog_6 : A8</w:t>
      </w:r>
    </w:p>
    <w:p w:rsidR="00785F4F" w:rsidRDefault="00785F4F" w:rsidP="004B283D">
      <w:r>
        <w:t>Analog_7 : A9</w:t>
      </w:r>
    </w:p>
    <w:p w:rsidR="00785F4F" w:rsidRDefault="00785F4F" w:rsidP="004B283D"/>
    <w:p w:rsidR="00E01C1E" w:rsidRDefault="00E01C1E" w:rsidP="00FE40D5">
      <w:pPr>
        <w:pStyle w:val="Titre5"/>
      </w:pPr>
      <w:r>
        <w:lastRenderedPageBreak/>
        <w:t>IP Gestion Ordres :</w:t>
      </w:r>
    </w:p>
    <w:p w:rsidR="00E01C1E" w:rsidRDefault="00E01C1E" w:rsidP="004B283D">
      <w:r>
        <w:pict>
          <v:shape id="_x0000_i1045" type="#_x0000_t75" style="width:332.1pt;height:299.05pt">
            <v:imagedata r:id="rId14" o:title="ReceveurOrdres"/>
          </v:shape>
        </w:pict>
      </w:r>
    </w:p>
    <w:p w:rsidR="00785F4F" w:rsidRDefault="005563E4" w:rsidP="004B28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36407" wp14:editId="74B12D7E">
                <wp:simplePos x="0" y="0"/>
                <wp:positionH relativeFrom="page">
                  <wp:posOffset>37448</wp:posOffset>
                </wp:positionH>
                <wp:positionV relativeFrom="paragraph">
                  <wp:posOffset>414586</wp:posOffset>
                </wp:positionV>
                <wp:extent cx="7531100" cy="533400"/>
                <wp:effectExtent l="0" t="0" r="0" b="0"/>
                <wp:wrapNone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ReceveurOrdres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6407" id="Zone de texte 278" o:spid="_x0000_s1058" type="#_x0000_t202" style="position:absolute;margin-left:2.95pt;margin-top:32.65pt;width:593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" filled="f" stroked="f" strokeweight=".5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ReceveurOrdres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85F4F">
        <w:t>Cette entité reçoit les ordres du HIGH LEVEL et gère les actionneurs en conséquence.</w:t>
      </w:r>
    </w:p>
    <w:p w:rsidR="005563E4" w:rsidRDefault="005563E4" w:rsidP="005563E4"/>
    <w:p w:rsidR="00FD1C94" w:rsidRDefault="005563E4" w:rsidP="004B28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FCC51C" wp14:editId="462292D2">
                <wp:simplePos x="0" y="0"/>
                <wp:positionH relativeFrom="margin">
                  <wp:posOffset>2810561</wp:posOffset>
                </wp:positionH>
                <wp:positionV relativeFrom="paragraph">
                  <wp:posOffset>2868329</wp:posOffset>
                </wp:positionV>
                <wp:extent cx="1325880" cy="296545"/>
                <wp:effectExtent l="0" t="0" r="0" b="0"/>
                <wp:wrapNone/>
                <wp:docPr id="284" name="Zone de text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 NEW_RX_DATA=1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C51C" id="Zone de texte 284" o:spid="_x0000_s1059" type="#_x0000_t202" style="position:absolute;margin-left:221.3pt;margin-top:225.85pt;width:104.4pt;height:23.3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 NEW_RX_DATA=1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675F5A" wp14:editId="13C1CA1A">
                <wp:simplePos x="0" y="0"/>
                <wp:positionH relativeFrom="margin">
                  <wp:posOffset>2811248</wp:posOffset>
                </wp:positionH>
                <wp:positionV relativeFrom="paragraph">
                  <wp:posOffset>1913204</wp:posOffset>
                </wp:positionV>
                <wp:extent cx="1325880" cy="296545"/>
                <wp:effectExtent l="0" t="0" r="0" b="0"/>
                <wp:wrapNone/>
                <wp:docPr id="283" name="Zone de text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 NEW_RX_DATA=1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5F5A" id="Zone de texte 283" o:spid="_x0000_s1060" type="#_x0000_t202" style="position:absolute;margin-left:221.35pt;margin-top:150.65pt;width:104.4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 NEW_RX_DATA=1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730916" wp14:editId="343048F7">
                <wp:simplePos x="0" y="0"/>
                <wp:positionH relativeFrom="column">
                  <wp:posOffset>967740</wp:posOffset>
                </wp:positionH>
                <wp:positionV relativeFrom="paragraph">
                  <wp:posOffset>2406667</wp:posOffset>
                </wp:positionV>
                <wp:extent cx="254000" cy="370205"/>
                <wp:effectExtent l="19050" t="19050" r="31750" b="29845"/>
                <wp:wrapNone/>
                <wp:docPr id="281" name="Flèche courbée vers la droi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625D" id="Flèche courbée vers la droite 281" o:spid="_x0000_s1026" type="#_x0000_t102" style="position:absolute;margin-left:76.2pt;margin-top:189.5pt;width:20pt;height:29.15pt;rotation:-169500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6BF982" wp14:editId="384FB888">
                <wp:simplePos x="0" y="0"/>
                <wp:positionH relativeFrom="margin">
                  <wp:posOffset>-269223</wp:posOffset>
                </wp:positionH>
                <wp:positionV relativeFrom="paragraph">
                  <wp:posOffset>2443480</wp:posOffset>
                </wp:positionV>
                <wp:extent cx="1325880" cy="296545"/>
                <wp:effectExtent l="0" t="0" r="0" b="0"/>
                <wp:wrapNone/>
                <wp:docPr id="282" name="Zone de text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 NEW_RX_DATA=0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982" id="Zone de texte 282" o:spid="_x0000_s1061" type="#_x0000_t202" style="position:absolute;margin-left:-21.2pt;margin-top:192.4pt;width:104.4pt;height:23.3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 NEW_RX_DATA=0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671E1C" wp14:editId="3FFAF6CE">
                <wp:simplePos x="0" y="0"/>
                <wp:positionH relativeFrom="margin">
                  <wp:posOffset>-190500</wp:posOffset>
                </wp:positionH>
                <wp:positionV relativeFrom="paragraph">
                  <wp:posOffset>1470677</wp:posOffset>
                </wp:positionV>
                <wp:extent cx="1325880" cy="296545"/>
                <wp:effectExtent l="0" t="0" r="0" b="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 NEW_RX_DATA=0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1E1C" id="Zone de texte 242" o:spid="_x0000_s1062" type="#_x0000_t202" style="position:absolute;margin-left:-15pt;margin-top:115.8pt;width:104.4pt;height:23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 NEW_RX_DATA=0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DB267D" wp14:editId="0760413C">
                <wp:simplePos x="0" y="0"/>
                <wp:positionH relativeFrom="column">
                  <wp:posOffset>1034398</wp:posOffset>
                </wp:positionH>
                <wp:positionV relativeFrom="paragraph">
                  <wp:posOffset>1461135</wp:posOffset>
                </wp:positionV>
                <wp:extent cx="254000" cy="370205"/>
                <wp:effectExtent l="19050" t="19050" r="31750" b="29845"/>
                <wp:wrapNone/>
                <wp:docPr id="255" name="Flèche courbée vers la droi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BFEC" id="Flèche courbée vers la droite 255" o:spid="_x0000_s1026" type="#_x0000_t102" style="position:absolute;margin-left:81.45pt;margin-top:115.05pt;width:20pt;height:29.15pt;rotation:-169500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B35AA4" wp14:editId="05A8EFC4">
                <wp:simplePos x="0" y="0"/>
                <wp:positionH relativeFrom="margin">
                  <wp:posOffset>2856264</wp:posOffset>
                </wp:positionH>
                <wp:positionV relativeFrom="paragraph">
                  <wp:posOffset>1043219</wp:posOffset>
                </wp:positionV>
                <wp:extent cx="1259840" cy="280087"/>
                <wp:effectExtent l="0" t="0" r="0" b="5715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80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ENABLE=1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5AA4" id="Zone de texte 280" o:spid="_x0000_s1063" type="#_x0000_t202" style="position:absolute;margin-left:224.9pt;margin-top:82.15pt;width:99.2pt;height:22.0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ENABLE=1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02EFCB" wp14:editId="34B6246D">
                <wp:simplePos x="0" y="0"/>
                <wp:positionH relativeFrom="column">
                  <wp:posOffset>4710172</wp:posOffset>
                </wp:positionH>
                <wp:positionV relativeFrom="paragraph">
                  <wp:posOffset>739535</wp:posOffset>
                </wp:positionV>
                <wp:extent cx="49049" cy="2800470"/>
                <wp:effectExtent l="38100" t="76200" r="1379855" b="19050"/>
                <wp:wrapNone/>
                <wp:docPr id="256" name="Connecteur en 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49" cy="2800470"/>
                        </a:xfrm>
                        <a:prstGeom prst="bentConnector3">
                          <a:avLst>
                            <a:gd name="adj1" fmla="val -275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AC04" id="Connecteur en angle 256" o:spid="_x0000_s1026" type="#_x0000_t34" style="position:absolute;margin-left:370.9pt;margin-top:58.25pt;width:3.85pt;height:220.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" adj="-596024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02FBB" wp14:editId="7E53F35E">
                <wp:simplePos x="0" y="0"/>
                <wp:positionH relativeFrom="column">
                  <wp:posOffset>2859405</wp:posOffset>
                </wp:positionH>
                <wp:positionV relativeFrom="paragraph">
                  <wp:posOffset>1021715</wp:posOffset>
                </wp:positionV>
                <wp:extent cx="0" cy="348615"/>
                <wp:effectExtent l="76200" t="0" r="76200" b="51435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75FC" id="Connecteur droit avec flèche 257" o:spid="_x0000_s1026" type="#_x0000_t32" style="position:absolute;margin-left:225.15pt;margin-top:80.45pt;width:0;height:27.4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AC6690" wp14:editId="71E7A79B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C6690" id="Ellipse 260" o:spid="_x0000_s1064" style="position:absolute;margin-left:89.35pt;margin-top:43.3pt;width:271.15pt;height:3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15EAE7" wp14:editId="66E19B06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5EAE7" id="Ellipse 264" o:spid="_x0000_s1065" style="position:absolute;margin-left:90.65pt;margin-top:112.7pt;width:269.35pt;height:30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RC_INDICE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051FBA" wp14:editId="779F07A5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RC_ORDRE1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51FBA" id="Ellipse 265" o:spid="_x0000_s1066" style="position:absolute;margin-left:86.4pt;margin-top:184.7pt;width:279.7pt;height:33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RC_ORDRE1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F5467E" wp14:editId="1E9E2BDD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RC_ORDRE2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5467E" id="Ellipse 266" o:spid="_x0000_s1067" style="position:absolute;margin-left:84.95pt;margin-top:259.3pt;width:284.1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RC_ORDRE2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0579D4" wp14:editId="2E1F8ADD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9D61" id="Connecteur droit avec flèche 271" o:spid="_x0000_s1026" type="#_x0000_t32" style="position:absolute;margin-left:225.45pt;margin-top:148.2pt;width:0;height:30.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1F19C1" wp14:editId="432BAFF2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276" name="Connecteur droit avec flèch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5D31" id="Connecteur droit avec flèche 276" o:spid="_x0000_s1026" type="#_x0000_t32" style="position:absolute;margin-left:226.6pt;margin-top:227.85pt;width:0;height:27.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099E8B" wp14:editId="52142D36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Default="005563E4" w:rsidP="005563E4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9E8B" id="Zone de texte 277" o:spid="_x0000_s1068" type="#_x0000_t202" style="position:absolute;margin-left:567.15pt;margin-top:374.15pt;width:58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" filled="f" stroked="f" strokeweight=".5pt">
                <v:textbox>
                  <w:txbxContent>
                    <w:p w:rsidR="005563E4" w:rsidRDefault="005563E4" w:rsidP="005563E4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</w:p>
    <w:p w:rsidR="00E01C1E" w:rsidRDefault="00E01C1E" w:rsidP="00FE40D5">
      <w:pPr>
        <w:pStyle w:val="Titre5"/>
      </w:pPr>
      <w:r>
        <w:lastRenderedPageBreak/>
        <w:t>IP IMU</w:t>
      </w:r>
    </w:p>
    <w:p w:rsidR="00E01C1E" w:rsidRDefault="00E01C1E" w:rsidP="004B283D">
      <w:r>
        <w:pict>
          <v:shape id="_x0000_i1046" type="#_x0000_t75" style="width:276.95pt;height:294.5pt">
            <v:imagedata r:id="rId15" o:title="IMU"/>
          </v:shape>
        </w:pict>
      </w:r>
    </w:p>
    <w:p w:rsidR="00FD1C94" w:rsidRDefault="00FD1C94" w:rsidP="004B283D">
      <w:r>
        <w:t>Cette entité gère le capteur IMU. On récupère les angles d’Euler (bus YAW, PITCH, ROLL) lorsque NEW_DATAS vaut ‘1’.</w:t>
      </w:r>
    </w:p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4B283D"/>
    <w:p w:rsidR="005563E4" w:rsidRDefault="005563E4" w:rsidP="005563E4"/>
    <w:p w:rsidR="005563E4" w:rsidRDefault="005563E4" w:rsidP="004B28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387210" wp14:editId="757C9DA9">
                <wp:simplePos x="0" y="0"/>
                <wp:positionH relativeFrom="column">
                  <wp:posOffset>2694623</wp:posOffset>
                </wp:positionH>
                <wp:positionV relativeFrom="paragraph">
                  <wp:posOffset>8167704</wp:posOffset>
                </wp:positionV>
                <wp:extent cx="254000" cy="370205"/>
                <wp:effectExtent l="0" t="20003" r="11748" b="11747"/>
                <wp:wrapNone/>
                <wp:docPr id="239" name="Flèche courbée vers la droi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F962" id="Flèche courbée vers la droite 239" o:spid="_x0000_s1026" type="#_x0000_t102" style="position:absolute;margin-left:212.2pt;margin-top:643.15pt;width:20pt;height:29.1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B95208" wp14:editId="088CDDA4">
                <wp:simplePos x="0" y="0"/>
                <wp:positionH relativeFrom="column">
                  <wp:posOffset>881998</wp:posOffset>
                </wp:positionH>
                <wp:positionV relativeFrom="paragraph">
                  <wp:posOffset>6109335</wp:posOffset>
                </wp:positionV>
                <wp:extent cx="254000" cy="370205"/>
                <wp:effectExtent l="19050" t="19050" r="31750" b="29845"/>
                <wp:wrapNone/>
                <wp:docPr id="238" name="Flèche courbée vers la droit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A7D9" id="Flèche courbée vers la droite 238" o:spid="_x0000_s1026" type="#_x0000_t102" style="position:absolute;margin-left:69.45pt;margin-top:481.05pt;width:20pt;height:29.15pt;rotation:-169500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FA32A" wp14:editId="1BC339C8">
                <wp:simplePos x="0" y="0"/>
                <wp:positionH relativeFrom="margin">
                  <wp:posOffset>-249006</wp:posOffset>
                </wp:positionH>
                <wp:positionV relativeFrom="paragraph">
                  <wp:posOffset>2329437</wp:posOffset>
                </wp:positionV>
                <wp:extent cx="1260389" cy="419735"/>
                <wp:effectExtent l="0" t="0" r="0" b="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389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A32A" id="Zone de texte 227" o:spid="_x0000_s1069" type="#_x0000_t202" style="position:absolute;margin-left:-19.6pt;margin-top:183.4pt;width:99.25pt;height:33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8C77FD" wp14:editId="46E3DF94">
                <wp:simplePos x="0" y="0"/>
                <wp:positionH relativeFrom="margin">
                  <wp:posOffset>5173328</wp:posOffset>
                </wp:positionH>
                <wp:positionV relativeFrom="paragraph">
                  <wp:posOffset>5558155</wp:posOffset>
                </wp:positionV>
                <wp:extent cx="1375410" cy="625475"/>
                <wp:effectExtent l="0" t="0" r="0" b="317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77FD" id="Zone de texte 234" o:spid="_x0000_s1070" type="#_x0000_t202" style="position:absolute;margin-left:407.35pt;margin-top:437.65pt;width:108.3pt;height:49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051339" wp14:editId="70BF3F1B">
                <wp:simplePos x="0" y="0"/>
                <wp:positionH relativeFrom="margin">
                  <wp:posOffset>5191743</wp:posOffset>
                </wp:positionH>
                <wp:positionV relativeFrom="paragraph">
                  <wp:posOffset>7240905</wp:posOffset>
                </wp:positionV>
                <wp:extent cx="1375410" cy="625475"/>
                <wp:effectExtent l="0" t="0" r="0" b="3175"/>
                <wp:wrapNone/>
                <wp:docPr id="237" name="Zone de text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1339" id="Zone de texte 237" o:spid="_x0000_s1071" type="#_x0000_t202" style="position:absolute;margin-left:408.8pt;margin-top:570.15pt;width:108.3pt;height:4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E4E0FF" wp14:editId="2E988FF2">
                <wp:simplePos x="0" y="0"/>
                <wp:positionH relativeFrom="column">
                  <wp:posOffset>4771407</wp:posOffset>
                </wp:positionH>
                <wp:positionV relativeFrom="paragraph">
                  <wp:posOffset>7050405</wp:posOffset>
                </wp:positionV>
                <wp:extent cx="45719" cy="980303"/>
                <wp:effectExtent l="38100" t="76200" r="259715" b="29845"/>
                <wp:wrapNone/>
                <wp:docPr id="236" name="Connecteur en 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08A" id="Connecteur en angle 236" o:spid="_x0000_s1026" type="#_x0000_t34" style="position:absolute;margin-left:375.7pt;margin-top:555.15pt;width:3.6pt;height:77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" adj="-111554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D713C0" wp14:editId="2F1D889D">
                <wp:simplePos x="0" y="0"/>
                <wp:positionH relativeFrom="column">
                  <wp:posOffset>4787917</wp:posOffset>
                </wp:positionH>
                <wp:positionV relativeFrom="paragraph">
                  <wp:posOffset>5344160</wp:posOffset>
                </wp:positionV>
                <wp:extent cx="45719" cy="980303"/>
                <wp:effectExtent l="38100" t="76200" r="259715" b="29845"/>
                <wp:wrapNone/>
                <wp:docPr id="235" name="Connecteur en 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E14C" id="Connecteur en angle 235" o:spid="_x0000_s1026" type="#_x0000_t34" style="position:absolute;margin-left:377pt;margin-top:420.8pt;width:3.6pt;height:77.2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pd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" adj="-111554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EBD0A" wp14:editId="1F76DF7C">
                <wp:simplePos x="0" y="0"/>
                <wp:positionH relativeFrom="margin">
                  <wp:posOffset>2205990</wp:posOffset>
                </wp:positionH>
                <wp:positionV relativeFrom="paragraph">
                  <wp:posOffset>8490602</wp:posOffset>
                </wp:positionV>
                <wp:extent cx="1375410" cy="419735"/>
                <wp:effectExtent l="0" t="0" r="0" b="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BD0A" id="Zone de texte 233" o:spid="_x0000_s1072" type="#_x0000_t202" style="position:absolute;margin-left:173.7pt;margin-top:668.55pt;width:108.3pt;height:33.0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684A07" wp14:editId="71ECA7EF">
                <wp:simplePos x="0" y="0"/>
                <wp:positionH relativeFrom="margin">
                  <wp:posOffset>-301642</wp:posOffset>
                </wp:positionH>
                <wp:positionV relativeFrom="paragraph">
                  <wp:posOffset>6061710</wp:posOffset>
                </wp:positionV>
                <wp:extent cx="1375410" cy="419735"/>
                <wp:effectExtent l="0" t="0" r="0" b="0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4A07" id="Zone de texte 232" o:spid="_x0000_s1073" type="#_x0000_t202" style="position:absolute;margin-left:-23.75pt;margin-top:477.3pt;width:108.3pt;height:33.0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F38146" wp14:editId="7EB3213C">
                <wp:simplePos x="0" y="0"/>
                <wp:positionH relativeFrom="margin">
                  <wp:posOffset>5100972</wp:posOffset>
                </wp:positionH>
                <wp:positionV relativeFrom="paragraph">
                  <wp:posOffset>3668395</wp:posOffset>
                </wp:positionV>
                <wp:extent cx="1375410" cy="625475"/>
                <wp:effectExtent l="0" t="0" r="0" b="31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146" id="Zone de texte 198" o:spid="_x0000_s1074" type="#_x0000_t202" style="position:absolute;margin-left:401.65pt;margin-top:288.85pt;width:108.3pt;height:49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0EED96" wp14:editId="0CBD77D3">
                <wp:simplePos x="0" y="0"/>
                <wp:positionH relativeFrom="column">
                  <wp:posOffset>4730132</wp:posOffset>
                </wp:positionH>
                <wp:positionV relativeFrom="paragraph">
                  <wp:posOffset>3490595</wp:posOffset>
                </wp:positionV>
                <wp:extent cx="45719" cy="980303"/>
                <wp:effectExtent l="38100" t="76200" r="259715" b="29845"/>
                <wp:wrapNone/>
                <wp:docPr id="230" name="Connecteur en 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CE85" id="Connecteur en angle 230" o:spid="_x0000_s1026" type="#_x0000_t34" style="position:absolute;margin-left:372.45pt;margin-top:274.85pt;width:3.6pt;height:77.2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aN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" adj="-111554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AA9572" wp14:editId="3A340E4E">
                <wp:simplePos x="0" y="0"/>
                <wp:positionH relativeFrom="column">
                  <wp:posOffset>917558</wp:posOffset>
                </wp:positionH>
                <wp:positionV relativeFrom="paragraph">
                  <wp:posOffset>4293235</wp:posOffset>
                </wp:positionV>
                <wp:extent cx="254000" cy="370205"/>
                <wp:effectExtent l="19050" t="19050" r="31750" b="29845"/>
                <wp:wrapNone/>
                <wp:docPr id="204" name="Flèche courbée vers la droi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9161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8843" id="Flèche courbée vers la droite 204" o:spid="_x0000_s1026" type="#_x0000_t102" style="position:absolute;margin-left:72.25pt;margin-top:338.05pt;width:20pt;height:29.15pt;rotation:-263060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15A2A5" wp14:editId="2B0D8BC1">
                <wp:simplePos x="0" y="0"/>
                <wp:positionH relativeFrom="margin">
                  <wp:posOffset>-227965</wp:posOffset>
                </wp:positionH>
                <wp:positionV relativeFrom="paragraph">
                  <wp:posOffset>4303378</wp:posOffset>
                </wp:positionV>
                <wp:extent cx="1375410" cy="419735"/>
                <wp:effectExtent l="0" t="0" r="0" b="0"/>
                <wp:wrapNone/>
                <wp:docPr id="229" name="Zone de tex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A2A5" id="Zone de texte 229" o:spid="_x0000_s1075" type="#_x0000_t202" style="position:absolute;margin-left:-17.95pt;margin-top:338.85pt;width:108.3pt;height:33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B72FAC" wp14:editId="2BACBB0B">
                <wp:simplePos x="0" y="0"/>
                <wp:positionH relativeFrom="column">
                  <wp:posOffset>982327</wp:posOffset>
                </wp:positionH>
                <wp:positionV relativeFrom="paragraph">
                  <wp:posOffset>3359167</wp:posOffset>
                </wp:positionV>
                <wp:extent cx="144076" cy="4579277"/>
                <wp:effectExtent l="1314450" t="76200" r="0" b="31115"/>
                <wp:wrapNone/>
                <wp:docPr id="191" name="Connecteur en 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76" cy="4579277"/>
                        </a:xfrm>
                        <a:prstGeom prst="bentConnector3">
                          <a:avLst>
                            <a:gd name="adj1" fmla="val -910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BA97" id="Connecteur en angle 191" o:spid="_x0000_s1026" type="#_x0000_t34" style="position:absolute;margin-left:77.35pt;margin-top:264.5pt;width:11.35pt;height:360.5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" adj="-196650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905B82" wp14:editId="69133AC7">
                <wp:simplePos x="0" y="0"/>
                <wp:positionH relativeFrom="margin">
                  <wp:posOffset>4965546</wp:posOffset>
                </wp:positionH>
                <wp:positionV relativeFrom="paragraph">
                  <wp:posOffset>1612746</wp:posOffset>
                </wp:positionV>
                <wp:extent cx="1375719" cy="733167"/>
                <wp:effectExtent l="0" t="0" r="0" b="0"/>
                <wp:wrapNone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733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5B82" id="Zone de texte 228" o:spid="_x0000_s1076" type="#_x0000_t202" style="position:absolute;margin-left:391pt;margin-top:127pt;width:108.3pt;height:57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cpt&lt;4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C2D91C" wp14:editId="4B0FC177">
                <wp:simplePos x="0" y="0"/>
                <wp:positionH relativeFrom="column">
                  <wp:posOffset>917370</wp:posOffset>
                </wp:positionH>
                <wp:positionV relativeFrom="paragraph">
                  <wp:posOffset>2401778</wp:posOffset>
                </wp:positionV>
                <wp:extent cx="254000" cy="370205"/>
                <wp:effectExtent l="19050" t="19050" r="31750" b="29845"/>
                <wp:wrapNone/>
                <wp:docPr id="226" name="Flèche courbée vers la droi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818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157E" id="Flèche courbée vers la droite 226" o:spid="_x0000_s1026" type="#_x0000_t102" style="position:absolute;margin-left:72.25pt;margin-top:189.1pt;width:20pt;height:29.15pt;rotation:-169500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7DD835" wp14:editId="14DC4B43">
                <wp:simplePos x="0" y="0"/>
                <wp:positionH relativeFrom="column">
                  <wp:posOffset>4636032</wp:posOffset>
                </wp:positionH>
                <wp:positionV relativeFrom="paragraph">
                  <wp:posOffset>1596270</wp:posOffset>
                </wp:positionV>
                <wp:extent cx="45719" cy="980303"/>
                <wp:effectExtent l="38100" t="76200" r="259715" b="29845"/>
                <wp:wrapNone/>
                <wp:docPr id="225" name="Connecteur en 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0303"/>
                        </a:xfrm>
                        <a:prstGeom prst="bentConnector3">
                          <a:avLst>
                            <a:gd name="adj1" fmla="val -516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C6CE" id="Connecteur en angle 225" o:spid="_x0000_s1026" type="#_x0000_t34" style="position:absolute;margin-left:365.05pt;margin-top:125.7pt;width:3.6pt;height:77.2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" adj="-111554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40134B" wp14:editId="4F3108CD">
                <wp:simplePos x="0" y="0"/>
                <wp:positionH relativeFrom="column">
                  <wp:posOffset>2859405</wp:posOffset>
                </wp:positionH>
                <wp:positionV relativeFrom="paragraph">
                  <wp:posOffset>1021715</wp:posOffset>
                </wp:positionV>
                <wp:extent cx="0" cy="348615"/>
                <wp:effectExtent l="76200" t="0" r="76200" b="51435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C3BA" id="Connecteur droit avec flèche 216" o:spid="_x0000_s1026" type="#_x0000_t32" style="position:absolute;margin-left:225.15pt;margin-top:80.45pt;width:0;height:27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B712C" wp14:editId="48A17083">
                <wp:simplePos x="0" y="0"/>
                <wp:positionH relativeFrom="column">
                  <wp:posOffset>2894965</wp:posOffset>
                </wp:positionH>
                <wp:positionV relativeFrom="paragraph">
                  <wp:posOffset>7338678</wp:posOffset>
                </wp:positionV>
                <wp:extent cx="0" cy="317500"/>
                <wp:effectExtent l="76200" t="0" r="76200" b="6350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0B5B9" id="Connecteur droit avec flèche 224" o:spid="_x0000_s1026" type="#_x0000_t32" style="position:absolute;margin-left:227.95pt;margin-top:577.85pt;width:0;height: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" strokecolor="#b8cce4 [1300]" strokeweight="1.5pt">
                <v:stroke endarrow="block"/>
              </v:shape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662F06" wp14:editId="0F26E66E">
                <wp:simplePos x="0" y="0"/>
                <wp:positionH relativeFrom="margin">
                  <wp:posOffset>1085850</wp:posOffset>
                </wp:positionH>
                <wp:positionV relativeFrom="paragraph">
                  <wp:posOffset>7710153</wp:posOffset>
                </wp:positionV>
                <wp:extent cx="3616325" cy="427990"/>
                <wp:effectExtent l="0" t="0" r="3175" b="0"/>
                <wp:wrapNone/>
                <wp:docPr id="223" name="El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2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RD_ROLL2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62F06" id="Ellipse 223" o:spid="_x0000_s1077" style="position:absolute;margin-left:85.5pt;margin-top:607.1pt;width:284.75pt;height:3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RD_ROLL2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2B724" wp14:editId="0018CE3A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190" name="El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2B724" id="Ellipse 190" o:spid="_x0000_s1078" style="position:absolute;margin-left:89.35pt;margin-top:43.3pt;width:271.15pt;height:3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AC3AFF" wp14:editId="34601DC2">
                <wp:simplePos x="0" y="0"/>
                <wp:positionH relativeFrom="margin">
                  <wp:posOffset>2843427</wp:posOffset>
                </wp:positionH>
                <wp:positionV relativeFrom="paragraph">
                  <wp:posOffset>6575511</wp:posOffset>
                </wp:positionV>
                <wp:extent cx="3295135" cy="288324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3AFF" id="Zone de texte 194" o:spid="_x0000_s1079" type="#_x0000_t202" style="position:absolute;margin-left:223.9pt;margin-top:517.75pt;width:259.45pt;height:22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6269C6" wp14:editId="6880CA03">
                <wp:simplePos x="0" y="0"/>
                <wp:positionH relativeFrom="margin">
                  <wp:posOffset>2827586</wp:posOffset>
                </wp:positionH>
                <wp:positionV relativeFrom="paragraph">
                  <wp:posOffset>4807894</wp:posOffset>
                </wp:positionV>
                <wp:extent cx="3295135" cy="288324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69C6" id="Zone de texte 196" o:spid="_x0000_s1080" type="#_x0000_t202" style="position:absolute;margin-left:222.65pt;margin-top:378.55pt;width:259.45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D2C350" wp14:editId="439B8EF5">
                <wp:simplePos x="0" y="0"/>
                <wp:positionH relativeFrom="margin">
                  <wp:posOffset>2802667</wp:posOffset>
                </wp:positionH>
                <wp:positionV relativeFrom="paragraph">
                  <wp:posOffset>2893283</wp:posOffset>
                </wp:positionV>
                <wp:extent cx="3295135" cy="288324"/>
                <wp:effectExtent l="0" t="0" r="0" b="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 et cpt=0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C350" id="Zone de texte 199" o:spid="_x0000_s1081" type="#_x0000_t202" style="position:absolute;margin-left:220.7pt;margin-top:227.8pt;width:259.45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 et cpt=0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81E00" wp14:editId="3533CD67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207" name="El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81E00" id="Ellipse 207" o:spid="_x0000_s1082" style="position:absolute;margin-left:90.65pt;margin-top:112.7pt;width:269.35pt;height:3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BB55F" wp14:editId="1C49C5E5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BB55F" id="Ellipse 208" o:spid="_x0000_s1083" style="position:absolute;margin-left:86.4pt;margin-top:184.7pt;width:279.7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39A780" wp14:editId="1FDBB404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RD_YAW1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9A780" id="Ellipse 209" o:spid="_x0000_s1084" style="position:absolute;margin-left:84.95pt;margin-top:259.3pt;width:284.1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RD_YAW1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5C11D" wp14:editId="6E1E5032">
                <wp:simplePos x="0" y="0"/>
                <wp:positionH relativeFrom="margin">
                  <wp:posOffset>1057893</wp:posOffset>
                </wp:positionH>
                <wp:positionV relativeFrom="paragraph">
                  <wp:posOffset>4248785</wp:posOffset>
                </wp:positionV>
                <wp:extent cx="3623945" cy="401467"/>
                <wp:effectExtent l="0" t="0" r="0" b="0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RD_YAW2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5C11D" id="Ellipse 210" o:spid="_x0000_s1085" style="position:absolute;margin-left:83.3pt;margin-top:334.55pt;width:285.35pt;height:3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RD_YAW2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78620" wp14:editId="01E14C20">
                <wp:simplePos x="0" y="0"/>
                <wp:positionH relativeFrom="margin">
                  <wp:posOffset>1011572</wp:posOffset>
                </wp:positionH>
                <wp:positionV relativeFrom="paragraph">
                  <wp:posOffset>5187315</wp:posOffset>
                </wp:positionV>
                <wp:extent cx="3731260" cy="401467"/>
                <wp:effectExtent l="0" t="0" r="2540" b="0"/>
                <wp:wrapNone/>
                <wp:docPr id="211" name="El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260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RD_PITCH1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78620" id="Ellipse 211" o:spid="_x0000_s1086" style="position:absolute;margin-left:79.65pt;margin-top:408.45pt;width:293.8pt;height:31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RD_PITCH1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321A94" wp14:editId="0C326707">
                <wp:simplePos x="0" y="0"/>
                <wp:positionH relativeFrom="margin">
                  <wp:posOffset>1028683</wp:posOffset>
                </wp:positionH>
                <wp:positionV relativeFrom="paragraph">
                  <wp:posOffset>6061075</wp:posOffset>
                </wp:positionV>
                <wp:extent cx="3689985" cy="427990"/>
                <wp:effectExtent l="0" t="0" r="5715" b="0"/>
                <wp:wrapNone/>
                <wp:docPr id="212" name="El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98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RD_PITCH2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21A94" id="Ellipse 212" o:spid="_x0000_s1087" style="position:absolute;margin-left:81pt;margin-top:477.25pt;width:290.55pt;height:33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RD_PITCH2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7380F" wp14:editId="1E1E59FD">
                <wp:simplePos x="0" y="0"/>
                <wp:positionH relativeFrom="margin">
                  <wp:align>center</wp:align>
                </wp:positionH>
                <wp:positionV relativeFrom="paragraph">
                  <wp:posOffset>6876330</wp:posOffset>
                </wp:positionV>
                <wp:extent cx="3616411" cy="427990"/>
                <wp:effectExtent l="0" t="0" r="3175" b="0"/>
                <wp:wrapNone/>
                <wp:docPr id="213" name="El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411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RD_ROLL1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7380F" id="Ellipse 213" o:spid="_x0000_s1088" style="position:absolute;margin-left:0;margin-top:541.45pt;width:284.75pt;height:33.7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RD_ROLL1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6EFDC7" wp14:editId="760A7DFA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1086" id="Connecteur droit avec flèche 214" o:spid="_x0000_s1026" type="#_x0000_t32" style="position:absolute;margin-left:225.45pt;margin-top:148.2pt;width:0;height:30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FD2FD" wp14:editId="279DEE6E">
                <wp:simplePos x="0" y="0"/>
                <wp:positionH relativeFrom="column">
                  <wp:posOffset>2863833</wp:posOffset>
                </wp:positionH>
                <wp:positionV relativeFrom="paragraph">
                  <wp:posOffset>3841750</wp:posOffset>
                </wp:positionV>
                <wp:extent cx="0" cy="312420"/>
                <wp:effectExtent l="76200" t="0" r="57150" b="4953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A1CF6" id="Connecteur droit avec flèche 215" o:spid="_x0000_s1026" type="#_x0000_t32" style="position:absolute;margin-left:225.5pt;margin-top:302.5pt;width:0;height:2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D0C67A" wp14:editId="145B3254">
                <wp:simplePos x="0" y="0"/>
                <wp:positionH relativeFrom="column">
                  <wp:posOffset>2878472</wp:posOffset>
                </wp:positionH>
                <wp:positionV relativeFrom="paragraph">
                  <wp:posOffset>6520815</wp:posOffset>
                </wp:positionV>
                <wp:extent cx="0" cy="317500"/>
                <wp:effectExtent l="76200" t="0" r="76200" b="63500"/>
                <wp:wrapNone/>
                <wp:docPr id="217" name="Connecteur droit avec flèch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0E98" id="Connecteur droit avec flèche 217" o:spid="_x0000_s1026" type="#_x0000_t32" style="position:absolute;margin-left:226.65pt;margin-top:513.45pt;width:0;height: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A68BAC" wp14:editId="55490014">
                <wp:simplePos x="0" y="0"/>
                <wp:positionH relativeFrom="column">
                  <wp:posOffset>2871487</wp:posOffset>
                </wp:positionH>
                <wp:positionV relativeFrom="paragraph">
                  <wp:posOffset>5695950</wp:posOffset>
                </wp:positionV>
                <wp:extent cx="0" cy="317500"/>
                <wp:effectExtent l="76200" t="0" r="76200" b="6350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A983E" id="Connecteur droit avec flèche 218" o:spid="_x0000_s1026" type="#_x0000_t32" style="position:absolute;margin-left:226.1pt;margin-top:448.5pt;width:0;height: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94DAC0" wp14:editId="2598EFA3">
                <wp:simplePos x="0" y="0"/>
                <wp:positionH relativeFrom="margin">
                  <wp:posOffset>2876567</wp:posOffset>
                </wp:positionH>
                <wp:positionV relativeFrom="paragraph">
                  <wp:posOffset>4744085</wp:posOffset>
                </wp:positionV>
                <wp:extent cx="0" cy="349250"/>
                <wp:effectExtent l="76200" t="0" r="76200" b="5080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71D0" id="Connecteur droit avec flèche 219" o:spid="_x0000_s1026" type="#_x0000_t32" style="position:absolute;margin-left:226.5pt;margin-top:373.55pt;width:0;height:27.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2E0BAA" wp14:editId="3C827597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19D5" id="Connecteur droit avec flèche 220" o:spid="_x0000_s1026" type="#_x0000_t32" style="position:absolute;margin-left:226.6pt;margin-top:227.85pt;width:0;height:27.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5ED01" wp14:editId="56C246AF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Default="005563E4" w:rsidP="005563E4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ED01" id="Zone de texte 221" o:spid="_x0000_s1089" type="#_x0000_t202" style="position:absolute;margin-left:567.15pt;margin-top:374.15pt;width:58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" filled="f" stroked="f" strokeweight=".5pt">
                <v:textbox>
                  <w:txbxContent>
                    <w:p w:rsidR="005563E4" w:rsidRDefault="005563E4" w:rsidP="005563E4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E8335" wp14:editId="0B9C8E14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8335" id="Zone de texte 222" o:spid="_x0000_s1090" type="#_x0000_t202" style="position:absolute;margin-left:2.3pt;margin-top:-44.85pt;width:593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" filled="f" stroked="f" strokeweight=".5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IMU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1C1E" w:rsidRDefault="00FD1C94" w:rsidP="00FD1C94">
      <w:pPr>
        <w:pStyle w:val="Titre5"/>
      </w:pPr>
      <w:r>
        <w:lastRenderedPageBreak/>
        <w:t>IP Controller</w:t>
      </w:r>
    </w:p>
    <w:p w:rsidR="00FD1C94" w:rsidRDefault="00FD1C94" w:rsidP="00FD1C94">
      <w:r>
        <w:pict>
          <v:shape id="_x0000_i1053" type="#_x0000_t75" style="width:269.85pt;height:241.3pt">
            <v:imagedata r:id="rId16" o:title="controller"/>
          </v:shape>
        </w:pict>
      </w:r>
    </w:p>
    <w:p w:rsidR="00FD1C94" w:rsidRDefault="00FD1C94" w:rsidP="00FD1C94">
      <w:r>
        <w:t>Cette IP regroupe le contrôle des capteurs et des actionneurs.</w:t>
      </w:r>
    </w:p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FD1C94"/>
    <w:p w:rsidR="005563E4" w:rsidRDefault="005563E4" w:rsidP="005563E4"/>
    <w:p w:rsidR="005563E4" w:rsidRPr="00FD1C94" w:rsidRDefault="005563E4" w:rsidP="00FD1C94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43D690" wp14:editId="688B524A">
                <wp:simplePos x="0" y="0"/>
                <wp:positionH relativeFrom="column">
                  <wp:posOffset>1134849</wp:posOffset>
                </wp:positionH>
                <wp:positionV relativeFrom="paragraph">
                  <wp:posOffset>549910</wp:posOffset>
                </wp:positionV>
                <wp:extent cx="3443784" cy="403225"/>
                <wp:effectExtent l="0" t="0" r="4445" b="0"/>
                <wp:wrapNone/>
                <wp:docPr id="173" name="El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784" cy="403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3D690" id="Ellipse 173" o:spid="_x0000_s1091" style="position:absolute;margin-left:89.35pt;margin-top:43.3pt;width:271.15pt;height:3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E0C403" wp14:editId="20CC8CD8">
                <wp:simplePos x="0" y="0"/>
                <wp:positionH relativeFrom="column">
                  <wp:posOffset>937242</wp:posOffset>
                </wp:positionH>
                <wp:positionV relativeFrom="paragraph">
                  <wp:posOffset>5402151</wp:posOffset>
                </wp:positionV>
                <wp:extent cx="94409" cy="1671938"/>
                <wp:effectExtent l="342900" t="76200" r="20320" b="24130"/>
                <wp:wrapNone/>
                <wp:docPr id="188" name="Connecteur en 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09" cy="1671938"/>
                        </a:xfrm>
                        <a:prstGeom prst="bentConnector3">
                          <a:avLst>
                            <a:gd name="adj1" fmla="val 44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FEB8" id="Connecteur en angle 188" o:spid="_x0000_s1026" type="#_x0000_t34" style="position:absolute;margin-left:73.8pt;margin-top:425.35pt;width:7.45pt;height:131.6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" adj="97077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440791" wp14:editId="66E3425B">
                <wp:simplePos x="0" y="0"/>
                <wp:positionH relativeFrom="margin">
                  <wp:posOffset>4902183</wp:posOffset>
                </wp:positionH>
                <wp:positionV relativeFrom="paragraph">
                  <wp:posOffset>5941695</wp:posOffset>
                </wp:positionV>
                <wp:extent cx="1375719" cy="626075"/>
                <wp:effectExtent l="0" t="0" r="0" b="3175"/>
                <wp:wrapNone/>
                <wp:docPr id="187" name="Zone de text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0791" id="Zone de texte 187" o:spid="_x0000_s1092" type="#_x0000_t202" style="position:absolute;margin-left:386pt;margin-top:467.85pt;width:108.3pt;height:49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75807D" wp14:editId="31CF16AD">
                <wp:simplePos x="0" y="0"/>
                <wp:positionH relativeFrom="column">
                  <wp:posOffset>4661535</wp:posOffset>
                </wp:positionH>
                <wp:positionV relativeFrom="paragraph">
                  <wp:posOffset>6063632</wp:posOffset>
                </wp:positionV>
                <wp:extent cx="254000" cy="370205"/>
                <wp:effectExtent l="19050" t="19050" r="12700" b="10795"/>
                <wp:wrapNone/>
                <wp:docPr id="186" name="Flèche courbée vers la droit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BC1C" id="Flèche courbée vers la droite 186" o:spid="_x0000_s1026" type="#_x0000_t102" style="position:absolute;margin-left:367.05pt;margin-top:477.45pt;width:20pt;height:29.1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A5A776" wp14:editId="1E16580C">
                <wp:simplePos x="0" y="0"/>
                <wp:positionH relativeFrom="margin">
                  <wp:posOffset>2843427</wp:posOffset>
                </wp:positionH>
                <wp:positionV relativeFrom="paragraph">
                  <wp:posOffset>6575511</wp:posOffset>
                </wp:positionV>
                <wp:extent cx="3295135" cy="288324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A776" id="Zone de texte 185" o:spid="_x0000_s1093" type="#_x0000_t202" style="position:absolute;margin-left:223.9pt;margin-top:517.75pt;width:259.45pt;height:22.7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3C99B4" wp14:editId="61E163F5">
                <wp:simplePos x="0" y="0"/>
                <wp:positionH relativeFrom="margin">
                  <wp:posOffset>2810802</wp:posOffset>
                </wp:positionH>
                <wp:positionV relativeFrom="paragraph">
                  <wp:posOffset>3823987</wp:posOffset>
                </wp:positionV>
                <wp:extent cx="3295135" cy="288324"/>
                <wp:effectExtent l="0" t="0" r="0" b="0"/>
                <wp:wrapNone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99B4" id="Zone de texte 148" o:spid="_x0000_s1094" type="#_x0000_t202" style="position:absolute;margin-left:221.3pt;margin-top:301.1pt;width:259.45pt;height:22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C4987B" wp14:editId="771A5E6D">
                <wp:simplePos x="0" y="0"/>
                <wp:positionH relativeFrom="margin">
                  <wp:posOffset>2827586</wp:posOffset>
                </wp:positionH>
                <wp:positionV relativeFrom="paragraph">
                  <wp:posOffset>4807894</wp:posOffset>
                </wp:positionV>
                <wp:extent cx="3295135" cy="288324"/>
                <wp:effectExtent l="0" t="0" r="0" b="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TX_BUSY=0 et NEW_TX_DATA=0 et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=0</w:t>
                            </w:r>
                          </w:p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987B" id="Zone de texte 184" o:spid="_x0000_s1095" type="#_x0000_t202" style="position:absolute;margin-left:222.65pt;margin-top:378.55pt;width:259.45pt;height:22.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TX_BUSY=0 et NEW_TX_DATA=0 et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=0</w:t>
                      </w:r>
                    </w:p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A58132" wp14:editId="6D5A2FE8">
                <wp:simplePos x="0" y="0"/>
                <wp:positionH relativeFrom="margin">
                  <wp:posOffset>4829570</wp:posOffset>
                </wp:positionH>
                <wp:positionV relativeFrom="paragraph">
                  <wp:posOffset>4129611</wp:posOffset>
                </wp:positionV>
                <wp:extent cx="1375719" cy="626075"/>
                <wp:effectExtent l="0" t="0" r="0" b="3175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8132" id="Zone de texte 183" o:spid="_x0000_s1096" type="#_x0000_t202" style="position:absolute;margin-left:380.3pt;margin-top:325.15pt;width:108.3pt;height:49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ECC1D5" wp14:editId="10D4C73F">
                <wp:simplePos x="0" y="0"/>
                <wp:positionH relativeFrom="margin">
                  <wp:posOffset>4866691</wp:posOffset>
                </wp:positionH>
                <wp:positionV relativeFrom="paragraph">
                  <wp:posOffset>3177934</wp:posOffset>
                </wp:positionV>
                <wp:extent cx="1375719" cy="626075"/>
                <wp:effectExtent l="0" t="0" r="0" b="3175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62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 xml:space="preserve">TX_BUSY=1 ou NEW_TX_DATA=1 ou </w:t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byte_counter</w:t>
                            </w:r>
                            <w:proofErr w:type="spellEnd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C1D5" id="Zone de texte 182" o:spid="_x0000_s1097" type="#_x0000_t202" style="position:absolute;margin-left:383.2pt;margin-top:250.25pt;width:108.3pt;height:49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 xml:space="preserve">TX_BUSY=1 ou NEW_TX_DATA=1 ou </w:t>
                      </w:r>
                      <w:proofErr w:type="spellStart"/>
                      <w:r>
                        <w:rPr>
                          <w:b/>
                          <w:color w:val="E36C0A" w:themeColor="accent6" w:themeShade="BF"/>
                        </w:rPr>
                        <w:t>byte_counter</w:t>
                      </w:r>
                      <w:proofErr w:type="spellEnd"/>
                      <w:r>
                        <w:rPr>
                          <w:b/>
                          <w:color w:val="E36C0A" w:themeColor="accent6" w:themeShade="BF"/>
                        </w:rPr>
                        <w:t>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EC7E93" wp14:editId="04C09A35">
                <wp:simplePos x="0" y="0"/>
                <wp:positionH relativeFrom="margin">
                  <wp:posOffset>2802667</wp:posOffset>
                </wp:positionH>
                <wp:positionV relativeFrom="paragraph">
                  <wp:posOffset>2893283</wp:posOffset>
                </wp:positionV>
                <wp:extent cx="3295135" cy="288324"/>
                <wp:effectExtent l="0" t="0" r="0" b="0"/>
                <wp:wrapNone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7E93" id="Zone de texte 181" o:spid="_x0000_s1098" type="#_x0000_t202" style="position:absolute;margin-left:220.7pt;margin-top:227.8pt;width:259.45pt;height:22.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E89DB2" wp14:editId="55F6A994">
                <wp:simplePos x="0" y="0"/>
                <wp:positionH relativeFrom="margin">
                  <wp:posOffset>4821298</wp:posOffset>
                </wp:positionH>
                <wp:positionV relativeFrom="paragraph">
                  <wp:posOffset>2308465</wp:posOffset>
                </wp:positionV>
                <wp:extent cx="1375719" cy="502113"/>
                <wp:effectExtent l="0" t="0" r="0" b="0"/>
                <wp:wrapNone/>
                <wp:docPr id="180" name="Zone de text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50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9DB2" id="Zone de texte 180" o:spid="_x0000_s1099" type="#_x0000_t202" style="position:absolute;margin-left:379.65pt;margin-top:181.75pt;width:108.3pt;height:39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D46C9A" wp14:editId="5A5747FB">
                <wp:simplePos x="0" y="0"/>
                <wp:positionH relativeFrom="margin">
                  <wp:posOffset>2847546</wp:posOffset>
                </wp:positionH>
                <wp:positionV relativeFrom="paragraph">
                  <wp:posOffset>1933060</wp:posOffset>
                </wp:positionV>
                <wp:extent cx="3295135" cy="288324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35" cy="288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TX_BUSY=0 et NEW_TX_DATA=0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6C9A" id="Zone de texte 152" o:spid="_x0000_s1100" type="#_x0000_t202" style="position:absolute;margin-left:224.2pt;margin-top:152.2pt;width:259.45pt;height:22.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TX_BUSY=0 et NEW_TX_DATA=0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141B9" wp14:editId="50F3325E">
                <wp:simplePos x="0" y="0"/>
                <wp:positionH relativeFrom="margin">
                  <wp:posOffset>4850216</wp:posOffset>
                </wp:positionH>
                <wp:positionV relativeFrom="paragraph">
                  <wp:posOffset>1357373</wp:posOffset>
                </wp:positionV>
                <wp:extent cx="1375719" cy="502113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19" cy="502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1133C7" w:rsidRDefault="005563E4" w:rsidP="005563E4">
                            <w:pPr>
                              <w:rPr>
                                <w:b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TX_BUSY=1 ou NEW_TX_DATA=1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41B9" id="Zone de texte 179" o:spid="_x0000_s1101" type="#_x0000_t202" style="position:absolute;margin-left:381.9pt;margin-top:106.9pt;width:108.3pt;height:39.5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" filled="f" stroked="f" strokeweight=".5pt">
                <v:textbox>
                  <w:txbxContent>
                    <w:p w:rsidR="005563E4" w:rsidRPr="001133C7" w:rsidRDefault="005563E4" w:rsidP="005563E4">
                      <w:pPr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TX_BUSY=1 ou NEW_TX_DATA=1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E02A06" wp14:editId="5EB8F4E8">
                <wp:simplePos x="0" y="0"/>
                <wp:positionH relativeFrom="column">
                  <wp:posOffset>4614545</wp:posOffset>
                </wp:positionH>
                <wp:positionV relativeFrom="paragraph">
                  <wp:posOffset>4241182</wp:posOffset>
                </wp:positionV>
                <wp:extent cx="254000" cy="370205"/>
                <wp:effectExtent l="19050" t="19050" r="12700" b="10795"/>
                <wp:wrapNone/>
                <wp:docPr id="178" name="Flèche courbée vers la droit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0814" id="Flèche courbée vers la droite 178" o:spid="_x0000_s1026" type="#_x0000_t102" style="position:absolute;margin-left:363.35pt;margin-top:333.95pt;width:20pt;height:29.15pt;rotation:18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98421E" wp14:editId="042D70F0">
                <wp:simplePos x="0" y="0"/>
                <wp:positionH relativeFrom="column">
                  <wp:posOffset>4659012</wp:posOffset>
                </wp:positionH>
                <wp:positionV relativeFrom="paragraph">
                  <wp:posOffset>3337560</wp:posOffset>
                </wp:positionV>
                <wp:extent cx="254000" cy="370205"/>
                <wp:effectExtent l="19050" t="19050" r="12700" b="10795"/>
                <wp:wrapNone/>
                <wp:docPr id="177" name="Flèche courbée vers la droi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ACD6" id="Flèche courbée vers la droite 177" o:spid="_x0000_s1026" type="#_x0000_t102" style="position:absolute;margin-left:366.85pt;margin-top:262.8pt;width:20pt;height:29.15pt;rotation:18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525A5D" wp14:editId="18617DF3">
                <wp:simplePos x="0" y="0"/>
                <wp:positionH relativeFrom="column">
                  <wp:posOffset>4639945</wp:posOffset>
                </wp:positionH>
                <wp:positionV relativeFrom="paragraph">
                  <wp:posOffset>2344403</wp:posOffset>
                </wp:positionV>
                <wp:extent cx="254000" cy="370205"/>
                <wp:effectExtent l="19050" t="19050" r="12700" b="10795"/>
                <wp:wrapNone/>
                <wp:docPr id="176" name="Flèche courbée vers la droi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F3BC" id="Flèche courbée vers la droite 176" o:spid="_x0000_s1026" type="#_x0000_t102" style="position:absolute;margin-left:365.35pt;margin-top:184.6pt;width:20pt;height:29.15pt;rotation:18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2996C9" wp14:editId="298A901C">
                <wp:simplePos x="0" y="0"/>
                <wp:positionH relativeFrom="column">
                  <wp:posOffset>4586622</wp:posOffset>
                </wp:positionH>
                <wp:positionV relativeFrom="paragraph">
                  <wp:posOffset>1418590</wp:posOffset>
                </wp:positionV>
                <wp:extent cx="254000" cy="370205"/>
                <wp:effectExtent l="19050" t="19050" r="12700" b="10795"/>
                <wp:wrapNone/>
                <wp:docPr id="153" name="Flèche courbée vers la droi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3702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497C" id="Flèche courbée vers la droite 153" o:spid="_x0000_s1026" type="#_x0000_t102" style="position:absolute;margin-left:361.15pt;margin-top:111.7pt;width:20pt;height:29.1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" adj="14190,19747,162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75C03" wp14:editId="5221B0C3">
                <wp:simplePos x="0" y="0"/>
                <wp:positionH relativeFrom="column">
                  <wp:posOffset>1151238</wp:posOffset>
                </wp:positionH>
                <wp:positionV relativeFrom="paragraph">
                  <wp:posOffset>1431290</wp:posOffset>
                </wp:positionV>
                <wp:extent cx="3420745" cy="386715"/>
                <wp:effectExtent l="0" t="0" r="8255" b="0"/>
                <wp:wrapNone/>
                <wp:docPr id="161" name="El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745" cy="3867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INIT_SEND_NUM_CAPTEURS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75C03" id="Ellipse 161" o:spid="_x0000_s1102" style="position:absolute;margin-left:90.65pt;margin-top:112.7pt;width:269.35pt;height:30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INIT_SEND_NUM_CAPTEURS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87023A" wp14:editId="636D5FA8">
                <wp:simplePos x="0" y="0"/>
                <wp:positionH relativeFrom="margin">
                  <wp:posOffset>1097263</wp:posOffset>
                </wp:positionH>
                <wp:positionV relativeFrom="paragraph">
                  <wp:posOffset>2345690</wp:posOffset>
                </wp:positionV>
                <wp:extent cx="3552190" cy="427990"/>
                <wp:effectExtent l="0" t="0" r="0" b="0"/>
                <wp:wrapNone/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INIT_SEND_NUM_ACTIONNEURS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023A" id="Ellipse 158" o:spid="_x0000_s1103" style="position:absolute;margin-left:86.4pt;margin-top:184.7pt;width:279.7pt;height:33.7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INIT_SEND_NUM_ACTIONNEURS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FBA225" wp14:editId="518857C8">
                <wp:simplePos x="0" y="0"/>
                <wp:positionH relativeFrom="margin">
                  <wp:posOffset>1078882</wp:posOffset>
                </wp:positionH>
                <wp:positionV relativeFrom="paragraph">
                  <wp:posOffset>3293110</wp:posOffset>
                </wp:positionV>
                <wp:extent cx="3608070" cy="485775"/>
                <wp:effectExtent l="0" t="0" r="0" b="9525"/>
                <wp:wrapNone/>
                <wp:docPr id="171" name="El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4857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INIT_SEND_INFO_CAPTEURS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BA225" id="Ellipse 171" o:spid="_x0000_s1104" style="position:absolute;margin-left:84.95pt;margin-top:259.3pt;width:284.1pt;height:38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INIT_SEND_INFO_CAPTEURS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9C74AF" wp14:editId="6B356664">
                <wp:simplePos x="0" y="0"/>
                <wp:positionH relativeFrom="margin">
                  <wp:posOffset>1057893</wp:posOffset>
                </wp:positionH>
                <wp:positionV relativeFrom="paragraph">
                  <wp:posOffset>4248785</wp:posOffset>
                </wp:positionV>
                <wp:extent cx="3623945" cy="401467"/>
                <wp:effectExtent l="0" t="0" r="0" b="0"/>
                <wp:wrapNone/>
                <wp:docPr id="170" name="El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INIT_SEND_INFO_ACTIONNEURS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C74AF" id="Ellipse 170" o:spid="_x0000_s1105" style="position:absolute;margin-left:83.3pt;margin-top:334.55pt;width:285.35pt;height:31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INIT_SEND_INFO_ACTIONNEURS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A5FE3D" wp14:editId="4D176A5D">
                <wp:simplePos x="0" y="0"/>
                <wp:positionH relativeFrom="margin">
                  <wp:posOffset>1011572</wp:posOffset>
                </wp:positionH>
                <wp:positionV relativeFrom="paragraph">
                  <wp:posOffset>5187315</wp:posOffset>
                </wp:positionV>
                <wp:extent cx="3731260" cy="401467"/>
                <wp:effectExtent l="0" t="0" r="2540" b="0"/>
                <wp:wrapNone/>
                <wp:docPr id="169" name="El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260" cy="4014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5FE3D" id="Ellipse 169" o:spid="_x0000_s1106" style="position:absolute;margin-left:79.65pt;margin-top:408.45pt;width:293.8pt;height:31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READY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584389" wp14:editId="532398C3">
                <wp:simplePos x="0" y="0"/>
                <wp:positionH relativeFrom="margin">
                  <wp:posOffset>1028683</wp:posOffset>
                </wp:positionH>
                <wp:positionV relativeFrom="paragraph">
                  <wp:posOffset>6061075</wp:posOffset>
                </wp:positionV>
                <wp:extent cx="3689985" cy="427990"/>
                <wp:effectExtent l="0" t="0" r="5715" b="0"/>
                <wp:wrapNone/>
                <wp:docPr id="167" name="El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985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EXEC_READ_WRITE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84389" id="Ellipse 167" o:spid="_x0000_s1107" style="position:absolute;margin-left:81pt;margin-top:477.25pt;width:290.55pt;height:33.7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EXEC_READ_WRITE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2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A8614F" wp14:editId="31A9DFD4">
                <wp:simplePos x="0" y="0"/>
                <wp:positionH relativeFrom="margin">
                  <wp:align>center</wp:align>
                </wp:positionH>
                <wp:positionV relativeFrom="paragraph">
                  <wp:posOffset>6876330</wp:posOffset>
                </wp:positionV>
                <wp:extent cx="3616411" cy="427990"/>
                <wp:effectExtent l="0" t="0" r="3175" b="0"/>
                <wp:wrapNone/>
                <wp:docPr id="168" name="El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411" cy="4279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EXEC_PAUSE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8614F" id="Ellipse 168" o:spid="_x0000_s1108" style="position:absolute;margin-left:0;margin-top:541.45pt;width:284.75pt;height:33.7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" fillcolor="#365f91 [2404]" stroked="f" strokeweight="2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EXEC_PAUSE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FC9078" wp14:editId="603F3E3B">
                <wp:simplePos x="0" y="0"/>
                <wp:positionH relativeFrom="margin">
                  <wp:posOffset>2863215</wp:posOffset>
                </wp:positionH>
                <wp:positionV relativeFrom="paragraph">
                  <wp:posOffset>1882157</wp:posOffset>
                </wp:positionV>
                <wp:extent cx="0" cy="383310"/>
                <wp:effectExtent l="76200" t="0" r="95250" b="55245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D95D" id="Connecteur droit avec flèche 159" o:spid="_x0000_s1026" type="#_x0000_t32" style="position:absolute;margin-left:225.45pt;margin-top:148.2pt;width:0;height:30.2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435A30" wp14:editId="33E7CDD6">
                <wp:simplePos x="0" y="0"/>
                <wp:positionH relativeFrom="column">
                  <wp:posOffset>2863833</wp:posOffset>
                </wp:positionH>
                <wp:positionV relativeFrom="paragraph">
                  <wp:posOffset>3841750</wp:posOffset>
                </wp:positionV>
                <wp:extent cx="0" cy="312420"/>
                <wp:effectExtent l="76200" t="0" r="57150" b="4953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F817" id="Connecteur droit avec flèche 160" o:spid="_x0000_s1026" type="#_x0000_t32" style="position:absolute;margin-left:225.5pt;margin-top:302.5pt;width:0;height:24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D061E2" wp14:editId="7B47FE74">
                <wp:simplePos x="0" y="0"/>
                <wp:positionH relativeFrom="column">
                  <wp:posOffset>2859405</wp:posOffset>
                </wp:positionH>
                <wp:positionV relativeFrom="paragraph">
                  <wp:posOffset>1014112</wp:posOffset>
                </wp:positionV>
                <wp:extent cx="0" cy="348749"/>
                <wp:effectExtent l="76200" t="0" r="76200" b="5143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F362" id="Connecteur droit avec flèche 162" o:spid="_x0000_s1026" type="#_x0000_t32" style="position:absolute;margin-left:225.15pt;margin-top:79.85pt;width:0;height:27.4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F9A2CD" wp14:editId="6AE75349">
                <wp:simplePos x="0" y="0"/>
                <wp:positionH relativeFrom="column">
                  <wp:posOffset>2878472</wp:posOffset>
                </wp:positionH>
                <wp:positionV relativeFrom="paragraph">
                  <wp:posOffset>6520815</wp:posOffset>
                </wp:positionV>
                <wp:extent cx="0" cy="317500"/>
                <wp:effectExtent l="76200" t="0" r="76200" b="6350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41C8D" id="Connecteur droit avec flèche 164" o:spid="_x0000_s1026" type="#_x0000_t32" style="position:absolute;margin-left:226.65pt;margin-top:513.45pt;width:0;height: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72F5EE" wp14:editId="20518035">
                <wp:simplePos x="0" y="0"/>
                <wp:positionH relativeFrom="column">
                  <wp:posOffset>2871487</wp:posOffset>
                </wp:positionH>
                <wp:positionV relativeFrom="paragraph">
                  <wp:posOffset>5695950</wp:posOffset>
                </wp:positionV>
                <wp:extent cx="0" cy="317500"/>
                <wp:effectExtent l="76200" t="0" r="76200" b="63500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7D41" id="Connecteur droit avec flèche 165" o:spid="_x0000_s1026" type="#_x0000_t32" style="position:absolute;margin-left:226.1pt;margin-top:448.5pt;width:0;height: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" strokecolor="#b8cce4 [1300]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B03570" wp14:editId="0FFEEEC5">
                <wp:simplePos x="0" y="0"/>
                <wp:positionH relativeFrom="margin">
                  <wp:posOffset>2876567</wp:posOffset>
                </wp:positionH>
                <wp:positionV relativeFrom="paragraph">
                  <wp:posOffset>4744085</wp:posOffset>
                </wp:positionV>
                <wp:extent cx="0" cy="349250"/>
                <wp:effectExtent l="76200" t="0" r="76200" b="508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47E6" id="Connecteur droit avec flèche 166" o:spid="_x0000_s1026" type="#_x0000_t32" style="position:absolute;margin-left:226.5pt;margin-top:373.55pt;width:0;height:27.5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0BD43" wp14:editId="13A96984">
                <wp:simplePos x="0" y="0"/>
                <wp:positionH relativeFrom="margin">
                  <wp:posOffset>2877820</wp:posOffset>
                </wp:positionH>
                <wp:positionV relativeFrom="paragraph">
                  <wp:posOffset>2893678</wp:posOffset>
                </wp:positionV>
                <wp:extent cx="0" cy="349250"/>
                <wp:effectExtent l="76200" t="0" r="76200" b="5080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BDDD" id="Connecteur droit avec flèche 172" o:spid="_x0000_s1026" type="#_x0000_t32" style="position:absolute;margin-left:226.6pt;margin-top:227.85pt;width:0;height:27.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" strokecolor="#b8cce4 [13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41ACF1" wp14:editId="2394780A">
                <wp:simplePos x="0" y="0"/>
                <wp:positionH relativeFrom="column">
                  <wp:posOffset>7202805</wp:posOffset>
                </wp:positionH>
                <wp:positionV relativeFrom="paragraph">
                  <wp:posOffset>4751705</wp:posOffset>
                </wp:positionV>
                <wp:extent cx="736600" cy="342900"/>
                <wp:effectExtent l="0" t="0" r="0" b="0"/>
                <wp:wrapNone/>
                <wp:docPr id="174" name="Zone de text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Default="005563E4" w:rsidP="005563E4">
                            <w:r>
                              <w:t>RW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ACF1" id="Zone de texte 174" o:spid="_x0000_s1109" type="#_x0000_t202" style="position:absolute;margin-left:567.15pt;margin-top:374.15pt;width:58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" filled="f" stroked="f" strokeweight=".5pt">
                <v:textbox>
                  <w:txbxContent>
                    <w:p w:rsidR="005563E4" w:rsidRDefault="005563E4" w:rsidP="005563E4">
                      <w:r>
                        <w:t>RW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CDCCFC" wp14:editId="1F3D9F9D">
                <wp:simplePos x="0" y="0"/>
                <wp:positionH relativeFrom="page">
                  <wp:posOffset>29210</wp:posOffset>
                </wp:positionH>
                <wp:positionV relativeFrom="paragraph">
                  <wp:posOffset>-569595</wp:posOffset>
                </wp:positionV>
                <wp:extent cx="7531100" cy="533400"/>
                <wp:effectExtent l="0" t="0" r="0" b="0"/>
                <wp:wrapNone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3E4" w:rsidRPr="000F539F" w:rsidRDefault="005563E4" w:rsidP="005563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CCFC" id="Zone de texte 175" o:spid="_x0000_s1110" type="#_x0000_t202" style="position:absolute;margin-left:2.3pt;margin-top:-44.85pt;width:593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" filled="f" stroked="f" strokeweight=".5pt">
                <v:textbox>
                  <w:txbxContent>
                    <w:p w:rsidR="005563E4" w:rsidRPr="000F539F" w:rsidRDefault="005563E4" w:rsidP="005563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CONTRÔLE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563E4" w:rsidRPr="00FD1C94" w:rsidSect="00123F4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1208"/>
    <w:multiLevelType w:val="hybridMultilevel"/>
    <w:tmpl w:val="934096FE"/>
    <w:lvl w:ilvl="0" w:tplc="603083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9B5F55"/>
    <w:multiLevelType w:val="hybridMultilevel"/>
    <w:tmpl w:val="9970D4DE"/>
    <w:lvl w:ilvl="0" w:tplc="F676B43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74039C"/>
    <w:multiLevelType w:val="hybridMultilevel"/>
    <w:tmpl w:val="49D619C0"/>
    <w:lvl w:ilvl="0" w:tplc="62445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706C"/>
    <w:multiLevelType w:val="hybridMultilevel"/>
    <w:tmpl w:val="219A9B38"/>
    <w:lvl w:ilvl="0" w:tplc="76CE1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A2AF1"/>
    <w:multiLevelType w:val="hybridMultilevel"/>
    <w:tmpl w:val="98C2F8BA"/>
    <w:lvl w:ilvl="0" w:tplc="67ACBF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054481"/>
    <w:multiLevelType w:val="hybridMultilevel"/>
    <w:tmpl w:val="0CE02B58"/>
    <w:lvl w:ilvl="0" w:tplc="0D0E29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4CD3E63"/>
    <w:multiLevelType w:val="hybridMultilevel"/>
    <w:tmpl w:val="F90A7C7A"/>
    <w:lvl w:ilvl="0" w:tplc="C178A1B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9CC4E09"/>
    <w:multiLevelType w:val="hybridMultilevel"/>
    <w:tmpl w:val="621C65C6"/>
    <w:lvl w:ilvl="0" w:tplc="7630A9F4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4F"/>
    <w:rsid w:val="00086EC7"/>
    <w:rsid w:val="00123F44"/>
    <w:rsid w:val="001503CB"/>
    <w:rsid w:val="001D6BF9"/>
    <w:rsid w:val="00351E99"/>
    <w:rsid w:val="004B283D"/>
    <w:rsid w:val="0050648B"/>
    <w:rsid w:val="005563E4"/>
    <w:rsid w:val="005B2988"/>
    <w:rsid w:val="0060214F"/>
    <w:rsid w:val="006F7D8B"/>
    <w:rsid w:val="00785F4F"/>
    <w:rsid w:val="007F0AB5"/>
    <w:rsid w:val="008324E2"/>
    <w:rsid w:val="009851A0"/>
    <w:rsid w:val="009D524B"/>
    <w:rsid w:val="009F490F"/>
    <w:rsid w:val="00B46F98"/>
    <w:rsid w:val="00BB3078"/>
    <w:rsid w:val="00DE230C"/>
    <w:rsid w:val="00E01C1E"/>
    <w:rsid w:val="00FD1C94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98D4"/>
  <w15:docId w15:val="{D01DC9F7-54C8-4697-A3E5-F00E3BF3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7F0AB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0AB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24B794E45E417F9D9B59C762A94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851889-B280-4F80-8D6D-89596FB7C0BC}"/>
      </w:docPartPr>
      <w:docPartBody>
        <w:p w:rsidR="0080026E" w:rsidRDefault="00D530A7" w:rsidP="00D530A7">
          <w:pPr>
            <w:pStyle w:val="3424B794E45E417F9D9B59C762A943C0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D718C80E625421781CB620491E816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171727-40FB-42F0-A8A1-E60CF26B6F05}"/>
      </w:docPartPr>
      <w:docPartBody>
        <w:p w:rsidR="0080026E" w:rsidRDefault="00D530A7" w:rsidP="00D530A7">
          <w:pPr>
            <w:pStyle w:val="9D718C80E625421781CB620491E8161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3CBD72FAFDB44EFB66309E12C5B56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2430DE-AEE5-4901-BECA-E15A4E58FE6B}"/>
      </w:docPartPr>
      <w:docPartBody>
        <w:p w:rsidR="0080026E" w:rsidRDefault="00D530A7" w:rsidP="00D530A7">
          <w:pPr>
            <w:pStyle w:val="73CBD72FAFDB44EFB66309E12C5B56D4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C6173B37BB342708BE891EE096D52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0BB0B5-644F-48C0-90FE-7707B9F7EA74}"/>
      </w:docPartPr>
      <w:docPartBody>
        <w:p w:rsidR="0080026E" w:rsidRDefault="00D530A7" w:rsidP="00D530A7">
          <w:pPr>
            <w:pStyle w:val="BC6173B37BB342708BE891EE096D521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A7"/>
    <w:rsid w:val="0080026E"/>
    <w:rsid w:val="0084322E"/>
    <w:rsid w:val="00D5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CD4592116641ED88FFAC3E7AD395EE">
    <w:name w:val="D2CD4592116641ED88FFAC3E7AD395EE"/>
    <w:rsid w:val="00D530A7"/>
  </w:style>
  <w:style w:type="paragraph" w:customStyle="1" w:styleId="18EC0E1681394E32A91622948B41D458">
    <w:name w:val="18EC0E1681394E32A91622948B41D458"/>
    <w:rsid w:val="00D530A7"/>
  </w:style>
  <w:style w:type="paragraph" w:customStyle="1" w:styleId="3424B794E45E417F9D9B59C762A943C0">
    <w:name w:val="3424B794E45E417F9D9B59C762A943C0"/>
    <w:rsid w:val="00D530A7"/>
  </w:style>
  <w:style w:type="paragraph" w:customStyle="1" w:styleId="9D718C80E625421781CB620491E8161A">
    <w:name w:val="9D718C80E625421781CB620491E8161A"/>
    <w:rsid w:val="00D530A7"/>
  </w:style>
  <w:style w:type="paragraph" w:customStyle="1" w:styleId="09BA4E05E7A44671B9B0402D02B4E353">
    <w:name w:val="09BA4E05E7A44671B9B0402D02B4E353"/>
    <w:rsid w:val="00D530A7"/>
  </w:style>
  <w:style w:type="paragraph" w:customStyle="1" w:styleId="73CBD72FAFDB44EFB66309E12C5B56D4">
    <w:name w:val="73CBD72FAFDB44EFB66309E12C5B56D4"/>
    <w:rsid w:val="00D530A7"/>
  </w:style>
  <w:style w:type="paragraph" w:customStyle="1" w:styleId="BC6173B37BB342708BE891EE096D5211">
    <w:name w:val="BC6173B37BB342708BE891EE096D5211"/>
    <w:rsid w:val="00D53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452</TotalTime>
  <Pages>13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du projet RobLip6</vt:lpstr>
    </vt:vector>
  </TitlesOfParts>
  <Company>Polytech Paris UPMC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du projet RobLip6</dc:title>
  <dc:subject/>
  <dc:creator>Raphaël BRESSON, Charles ROGER, Zeng Zhaozong</dc:creator>
  <cp:keywords/>
  <dc:description/>
  <cp:lastModifiedBy>Raf</cp:lastModifiedBy>
  <cp:revision>7</cp:revision>
  <dcterms:created xsi:type="dcterms:W3CDTF">2016-04-17T21:26:00Z</dcterms:created>
  <dcterms:modified xsi:type="dcterms:W3CDTF">2016-05-16T00:28:00Z</dcterms:modified>
</cp:coreProperties>
</file>